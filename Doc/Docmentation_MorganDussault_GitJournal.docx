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054" w14:textId="77777777" w:rsidR="00C930E9" w:rsidRDefault="00C930E9">
      <w:pPr>
        <w:pStyle w:val="TM1"/>
      </w:pPr>
    </w:p>
    <w:p w14:paraId="7E3636C1" w14:textId="77777777" w:rsidR="00C930E9" w:rsidRDefault="00C930E9">
      <w:pPr>
        <w:pStyle w:val="TM1"/>
      </w:pPr>
    </w:p>
    <w:p w14:paraId="00DF8E11" w14:textId="77777777" w:rsidR="00C930E9" w:rsidRDefault="00C930E9">
      <w:pPr>
        <w:pStyle w:val="TM1"/>
      </w:pPr>
    </w:p>
    <w:p w14:paraId="1B59D0B5" w14:textId="77777777" w:rsidR="00C930E9" w:rsidRDefault="00C930E9">
      <w:pPr>
        <w:pStyle w:val="TM1"/>
      </w:pPr>
    </w:p>
    <w:p w14:paraId="5FA881E0" w14:textId="77777777" w:rsidR="00C930E9" w:rsidRDefault="00C930E9">
      <w:pPr>
        <w:pStyle w:val="TM1"/>
      </w:pPr>
    </w:p>
    <w:p w14:paraId="5E8B56B6" w14:textId="77777777" w:rsidR="00C930E9" w:rsidRDefault="00C930E9">
      <w:pPr>
        <w:pStyle w:val="TM1"/>
      </w:pPr>
    </w:p>
    <w:p w14:paraId="228A6EAB" w14:textId="77777777" w:rsidR="00C930E9" w:rsidRDefault="00C930E9">
      <w:pPr>
        <w:pStyle w:val="TM1"/>
      </w:pPr>
    </w:p>
    <w:p w14:paraId="33C454D6" w14:textId="77777777" w:rsidR="00C930E9" w:rsidRDefault="00C930E9">
      <w:pPr>
        <w:pStyle w:val="TM1"/>
      </w:pPr>
    </w:p>
    <w:p w14:paraId="76543200" w14:textId="77777777" w:rsidR="00C930E9" w:rsidRDefault="00C930E9">
      <w:pPr>
        <w:rPr>
          <w:sz w:val="52"/>
        </w:rPr>
      </w:pPr>
    </w:p>
    <w:p w14:paraId="7C72FF39" w14:textId="77777777" w:rsidR="00C930E9" w:rsidRDefault="00C930E9"/>
    <w:p w14:paraId="62B62A50" w14:textId="77777777" w:rsidR="00C930E9" w:rsidRDefault="00C930E9"/>
    <w:p w14:paraId="01821B9A" w14:textId="77777777" w:rsidR="00C930E9" w:rsidRDefault="00C930E9"/>
    <w:p w14:paraId="7769A2EE" w14:textId="77777777" w:rsidR="00C930E9" w:rsidRDefault="00C930E9"/>
    <w:p w14:paraId="2A9C8950" w14:textId="77777777" w:rsidR="00C930E9" w:rsidRDefault="00C930E9"/>
    <w:p w14:paraId="524C8306" w14:textId="77777777" w:rsidR="00C930E9" w:rsidRDefault="00C930E9"/>
    <w:p w14:paraId="5C4B6986" w14:textId="77777777" w:rsidR="00C930E9" w:rsidRDefault="00C930E9"/>
    <w:p w14:paraId="541C2C8B" w14:textId="77777777" w:rsidR="00C930E9" w:rsidRDefault="00C930E9"/>
    <w:p w14:paraId="57E5BBCB" w14:textId="77777777" w:rsidR="00C930E9" w:rsidRDefault="00C930E9"/>
    <w:p w14:paraId="236238C8" w14:textId="77777777" w:rsidR="00C930E9" w:rsidRDefault="00C930E9"/>
    <w:p w14:paraId="0A2928ED" w14:textId="77777777" w:rsidR="00C930E9" w:rsidRDefault="00C930E9"/>
    <w:p w14:paraId="6813BE86" w14:textId="77777777" w:rsidR="00C930E9" w:rsidRDefault="00C930E9"/>
    <w:p w14:paraId="5880FDE2" w14:textId="77777777" w:rsidR="00C930E9" w:rsidRDefault="00C930E9"/>
    <w:p w14:paraId="6798B3D2" w14:textId="77777777" w:rsidR="00C930E9" w:rsidRDefault="00C930E9"/>
    <w:p w14:paraId="68376EA1" w14:textId="77777777" w:rsidR="00C930E9" w:rsidRDefault="00C930E9"/>
    <w:p w14:paraId="319C138B" w14:textId="77777777" w:rsidR="00C930E9" w:rsidRDefault="00C930E9"/>
    <w:p w14:paraId="4BA69B67" w14:textId="77777777" w:rsidR="00C930E9" w:rsidRDefault="00C930E9"/>
    <w:tbl>
      <w:tblPr>
        <w:tblpPr w:leftFromText="141" w:rightFromText="141" w:vertAnchor="text" w:horzAnchor="margin" w:tblpY="416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2C521B" w:rsidRPr="008330A2" w14:paraId="579F6AA6" w14:textId="77777777" w:rsidTr="002C521B">
        <w:tc>
          <w:tcPr>
            <w:tcW w:w="9070" w:type="dxa"/>
          </w:tcPr>
          <w:p w14:paraId="2F512905" w14:textId="77777777" w:rsidR="002C521B" w:rsidRPr="008330A2" w:rsidRDefault="002C521B" w:rsidP="002C521B">
            <w:pPr>
              <w:jc w:val="center"/>
              <w:rPr>
                <w:rFonts w:ascii="Agency FB" w:hAnsi="Agency FB"/>
                <w:sz w:val="144"/>
                <w:szCs w:val="144"/>
              </w:rPr>
            </w:pPr>
            <w:proofErr w:type="spellStart"/>
            <w:r w:rsidRPr="008330A2">
              <w:rPr>
                <w:rFonts w:ascii="Agency FB" w:hAnsi="Agency FB"/>
                <w:sz w:val="144"/>
                <w:szCs w:val="144"/>
              </w:rPr>
              <w:t>GitJournal</w:t>
            </w:r>
            <w:proofErr w:type="spellEnd"/>
          </w:p>
        </w:tc>
      </w:tr>
    </w:tbl>
    <w:p w14:paraId="51A4AB70" w14:textId="77777777" w:rsidR="00C930E9" w:rsidRDefault="00C930E9"/>
    <w:p w14:paraId="3551CC8B" w14:textId="77777777" w:rsidR="00C930E9" w:rsidRDefault="00C930E9"/>
    <w:p w14:paraId="1E20B6B5" w14:textId="77777777" w:rsidR="00C930E9" w:rsidRDefault="00C930E9"/>
    <w:p w14:paraId="680DF8CC" w14:textId="77777777" w:rsidR="00C930E9" w:rsidRDefault="00C930E9"/>
    <w:p w14:paraId="7B0E890A" w14:textId="77777777" w:rsidR="00C930E9" w:rsidRDefault="00C930E9"/>
    <w:p w14:paraId="77AC4A27" w14:textId="77777777" w:rsidR="00C930E9" w:rsidRDefault="00C930E9"/>
    <w:p w14:paraId="27A5AE62" w14:textId="77777777" w:rsidR="00205685" w:rsidRDefault="00205685" w:rsidP="00791020"/>
    <w:p w14:paraId="1A1FB4F4" w14:textId="77777777" w:rsidR="00205685" w:rsidRDefault="00205685" w:rsidP="00791020"/>
    <w:p w14:paraId="4D6DB5D4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4E560E8" w14:textId="7025B5EC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EC3646B" w14:textId="46370AF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58F0494B" w14:textId="175FD27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153895CB" w14:textId="74708A2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6D75487" w14:textId="2E3A7138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7DD29954" w14:textId="55F3A26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3512700" w14:textId="71F4BEE3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B51EBAA" w14:textId="61BACE6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0CAA93C" w14:textId="30BB9B59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9CB196B" w14:textId="118FCC5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7F9B07AB" w14:textId="709E2266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798222C7" w14:textId="2BC462C8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07D2FA5" w14:textId="4CD250E5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2D999074" w14:textId="5501F36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b/>
            <w:bCs/>
            <w:noProof/>
            <w:webHidden/>
          </w:rPr>
          <w:t>Erreur ! Signet non défini.</w:t>
        </w:r>
        <w:r w:rsidR="00D97582">
          <w:rPr>
            <w:noProof/>
            <w:webHidden/>
          </w:rPr>
          <w:fldChar w:fldCharType="end"/>
        </w:r>
      </w:hyperlink>
    </w:p>
    <w:p w14:paraId="77477EDD" w14:textId="24725685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0CDAE47E" w14:textId="0199449E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447C6128" w14:textId="01918E2A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6645A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72A81BE3" w14:textId="6706F4C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642C3EF" w14:textId="6399C42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A637407" w14:textId="42BD4E88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466FFF8" w14:textId="40D247AC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4E769540" w14:textId="4D2A4612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6488F05" w14:textId="43FAF1D3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6645A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8A37355" w14:textId="77777777" w:rsidR="007C53D3" w:rsidRDefault="003F2179" w:rsidP="003F2179">
      <w:r>
        <w:fldChar w:fldCharType="end"/>
      </w:r>
    </w:p>
    <w:p w14:paraId="518C466A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D7635BD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0AF8565A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74156121" w14:textId="77777777" w:rsidR="00C930E9" w:rsidRDefault="007C53D3" w:rsidP="003F2179">
      <w:r>
        <w:br w:type="page"/>
      </w:r>
    </w:p>
    <w:p w14:paraId="733C3628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7F69071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79103F40" w14:textId="77777777" w:rsidR="00C930E9" w:rsidRDefault="00C930E9"/>
    <w:p w14:paraId="7F577248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58C8340F" w14:textId="77777777" w:rsidR="00AE470C" w:rsidRDefault="00AE470C" w:rsidP="006E2C58">
      <w:pPr>
        <w:rPr>
          <w:szCs w:val="14"/>
        </w:rPr>
      </w:pPr>
    </w:p>
    <w:p w14:paraId="1381FFB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D3ACD6A" w14:textId="77777777" w:rsidR="006E2C58" w:rsidRDefault="006E2C58" w:rsidP="006E2C58">
      <w:pPr>
        <w:rPr>
          <w:szCs w:val="14"/>
        </w:rPr>
      </w:pPr>
    </w:p>
    <w:p w14:paraId="53E74A7A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6B21049B" w14:textId="77777777" w:rsidR="006E2C58" w:rsidRDefault="006E2C58" w:rsidP="006E2C58">
      <w:pPr>
        <w:rPr>
          <w:szCs w:val="14"/>
        </w:rPr>
      </w:pPr>
    </w:p>
    <w:p w14:paraId="6CBAA9CA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0109169" w14:textId="77777777" w:rsidR="00AE470C" w:rsidRDefault="00AE470C" w:rsidP="007C53D3">
      <w:pPr>
        <w:rPr>
          <w:szCs w:val="14"/>
        </w:rPr>
      </w:pPr>
    </w:p>
    <w:p w14:paraId="26A739B2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785D1F41" w14:textId="77777777" w:rsidR="00D63D22" w:rsidRDefault="00D63D22" w:rsidP="00D63D22">
      <w:pPr>
        <w:rPr>
          <w:i/>
          <w:iCs/>
          <w:szCs w:val="14"/>
        </w:rPr>
      </w:pPr>
    </w:p>
    <w:p w14:paraId="2784E64B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30839175" w14:textId="77777777" w:rsidR="00D63D22" w:rsidRPr="006E2C58" w:rsidRDefault="00D63D22" w:rsidP="007C53D3">
      <w:pPr>
        <w:rPr>
          <w:i/>
          <w:iCs/>
          <w:szCs w:val="14"/>
        </w:rPr>
      </w:pPr>
    </w:p>
    <w:p w14:paraId="426FF08C" w14:textId="77777777" w:rsidR="007C53D3" w:rsidRDefault="007C53D3" w:rsidP="007C53D3">
      <w:pPr>
        <w:rPr>
          <w:szCs w:val="14"/>
        </w:rPr>
      </w:pPr>
    </w:p>
    <w:p w14:paraId="5B6C09CB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r w:rsidR="239DB570" w:rsidRPr="00D63D22">
        <w:rPr>
          <w:i w:val="0"/>
        </w:rPr>
        <w:lastRenderedPageBreak/>
        <w:t>Gestion de projet</w:t>
      </w:r>
    </w:p>
    <w:p w14:paraId="5AC08FE7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bookmarkStart w:id="3" w:name="_Toc499021835"/>
      <w:r>
        <w:rPr>
          <w:b/>
          <w:bCs/>
          <w:i/>
          <w:iCs/>
          <w:color w:val="FF0000"/>
        </w:rPr>
        <w:t xml:space="preserve">Décrivez comment vous allez gérer votre projet. Quels sont les outils, les pratiques, les personnes impliquées, les </w:t>
      </w:r>
      <w:proofErr w:type="gramStart"/>
      <w:r>
        <w:rPr>
          <w:b/>
          <w:bCs/>
          <w:i/>
          <w:iCs/>
          <w:color w:val="FF0000"/>
        </w:rPr>
        <w:t>rôles,…</w:t>
      </w:r>
      <w:proofErr w:type="gramEnd"/>
      <w:r>
        <w:rPr>
          <w:b/>
          <w:bCs/>
          <w:i/>
          <w:iCs/>
          <w:color w:val="FF0000"/>
        </w:rPr>
        <w:t> ?</w:t>
      </w:r>
    </w:p>
    <w:p w14:paraId="285D84FC" w14:textId="77777777" w:rsidR="007C53D3" w:rsidRDefault="007C53D3" w:rsidP="085619D6">
      <w:pPr>
        <w:pStyle w:val="Titre2"/>
        <w:rPr>
          <w:i w:val="0"/>
        </w:rPr>
      </w:pPr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3"/>
    </w:p>
    <w:p w14:paraId="26C378E3" w14:textId="77777777" w:rsidR="00DB6B0C" w:rsidRDefault="00DB6B0C" w:rsidP="00DB6B0C"/>
    <w:tbl>
      <w:tblPr>
        <w:tblpPr w:leftFromText="141" w:rightFromText="141" w:vertAnchor="text" w:horzAnchor="margin" w:tblpXSpec="center" w:tblpY="84"/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3580"/>
        <w:gridCol w:w="880"/>
        <w:gridCol w:w="3580"/>
        <w:gridCol w:w="880"/>
      </w:tblGrid>
      <w:tr w:rsidR="00EC4138" w:rsidRPr="00EC4138" w14:paraId="43B2A9C1" w14:textId="77777777" w:rsidTr="00EC4138">
        <w:trPr>
          <w:trHeight w:val="300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0D1F5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Nom</w:t>
            </w:r>
          </w:p>
        </w:tc>
        <w:tc>
          <w:tcPr>
            <w:tcW w:w="446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03483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1</w:t>
            </w:r>
          </w:p>
        </w:tc>
        <w:tc>
          <w:tcPr>
            <w:tcW w:w="44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F575B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</w:t>
            </w:r>
          </w:p>
        </w:tc>
      </w:tr>
      <w:tr w:rsidR="00EC4138" w:rsidRPr="00EC4138" w14:paraId="0EB07207" w14:textId="77777777" w:rsidTr="00EC4138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271FA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Objectifs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F597D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Donner son </w:t>
            </w:r>
            <w:proofErr w:type="spell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Token</w:t>
            </w:r>
            <w:proofErr w:type="spell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à l'app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F4F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~2H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9863BF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Gérer les entrées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378330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~10H50</w:t>
            </w:r>
          </w:p>
        </w:tc>
      </w:tr>
      <w:tr w:rsidR="00EC4138" w:rsidRPr="00EC4138" w14:paraId="619C2DB5" w14:textId="77777777" w:rsidTr="00EC4138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322C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90008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Changer de Repository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31C6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959208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Exporter en PDF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004FC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~18H</w:t>
            </w:r>
          </w:p>
        </w:tc>
      </w:tr>
      <w:tr w:rsidR="00EC4138" w:rsidRPr="00EC4138" w14:paraId="07D0D014" w14:textId="77777777" w:rsidTr="00EC4138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263C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09A54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Afficher mes </w:t>
            </w:r>
            <w:proofErr w:type="spell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commits</w:t>
            </w:r>
            <w:proofErr w:type="spell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sous forme de JDT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572F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~12H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1B5728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B4C09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EC4138" w:rsidRPr="00EC4138" w14:paraId="5FB46CA2" w14:textId="77777777" w:rsidTr="00EC4138">
        <w:trPr>
          <w:trHeight w:val="6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B392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5DC52F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Reprendre mon JDT sur un autre poste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27D1C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66574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E991A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EC4138" w:rsidRPr="00EC4138" w14:paraId="2E75EF77" w14:textId="77777777" w:rsidTr="00EC4138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87C2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3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800DA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Documentation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8BAED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~10H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47E84B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Documentation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7690E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~8H</w:t>
            </w:r>
          </w:p>
        </w:tc>
      </w:tr>
      <w:tr w:rsidR="00EC4138" w:rsidRPr="00EC4138" w14:paraId="433AC6CD" w14:textId="77777777" w:rsidTr="00EC4138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70769A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Durée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2F1F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~46H30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8AADC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~36H50</w:t>
            </w:r>
          </w:p>
        </w:tc>
      </w:tr>
      <w:tr w:rsidR="00EC4138" w:rsidRPr="00EC4138" w14:paraId="3356508E" w14:textId="77777777" w:rsidTr="00EC4138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96FD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Dates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3EB2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05.05.2025 au 16.05.2025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125BB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05.19.2025 au 02.06.2025</w:t>
            </w:r>
          </w:p>
        </w:tc>
      </w:tr>
      <w:tr w:rsidR="00EC4138" w:rsidRPr="00EC4138" w14:paraId="3237C8E3" w14:textId="77777777" w:rsidTr="00EC4138">
        <w:trPr>
          <w:trHeight w:val="315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5D2AD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Sprint </w:t>
            </w:r>
            <w:proofErr w:type="spell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Review</w:t>
            </w:r>
            <w:proofErr w:type="spellEnd"/>
          </w:p>
        </w:tc>
        <w:tc>
          <w:tcPr>
            <w:tcW w:w="446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40FF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05.05.2025 au 16.05.2025</w:t>
            </w:r>
          </w:p>
        </w:tc>
        <w:tc>
          <w:tcPr>
            <w:tcW w:w="44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C6E1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23.05.2025 à 9H00</w:t>
            </w:r>
          </w:p>
        </w:tc>
      </w:tr>
    </w:tbl>
    <w:p w14:paraId="2989B919" w14:textId="77777777" w:rsidR="00B0600D" w:rsidRDefault="00B0600D" w:rsidP="00DB6B0C">
      <w:pPr>
        <w:rPr>
          <w:lang w:val="fr-CH"/>
        </w:rPr>
      </w:pPr>
    </w:p>
    <w:tbl>
      <w:tblPr>
        <w:tblpPr w:leftFromText="141" w:rightFromText="141" w:vertAnchor="text" w:horzAnchor="margin" w:tblpXSpec="center" w:tblpY="117"/>
        <w:tblW w:w="114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74"/>
        <w:gridCol w:w="1074"/>
        <w:gridCol w:w="674"/>
        <w:gridCol w:w="1074"/>
        <w:gridCol w:w="674"/>
        <w:gridCol w:w="1074"/>
        <w:gridCol w:w="674"/>
        <w:gridCol w:w="1074"/>
        <w:gridCol w:w="674"/>
        <w:gridCol w:w="1074"/>
        <w:gridCol w:w="674"/>
        <w:gridCol w:w="1074"/>
      </w:tblGrid>
      <w:tr w:rsidR="00EC4138" w:rsidRPr="00EC4138" w14:paraId="007A356B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6C1" w14:textId="77777777" w:rsidR="00EC4138" w:rsidRPr="00EC4138" w:rsidRDefault="00EC4138" w:rsidP="00EC4138">
            <w:pPr>
              <w:rPr>
                <w:rFonts w:ascii="Times New Roman" w:hAnsi="Times New Roman"/>
                <w:sz w:val="20"/>
                <w:szCs w:val="24"/>
                <w:lang w:val="fr-CH" w:eastAsia="fr-CH"/>
              </w:rPr>
            </w:pP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DF8E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28.04 - 02.05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93B52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05.05 - 09.05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9A5CB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12.05 - 16.05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3720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19.05 - 23.05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9A746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26.05 - 30.05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713E9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02.06 - 06.06</w:t>
            </w:r>
          </w:p>
        </w:tc>
      </w:tr>
      <w:tr w:rsidR="00EC4138" w:rsidRPr="00EC4138" w14:paraId="292D2CE2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D3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15143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6482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7C20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7C8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95CF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247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35287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DD7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F9B83C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8A65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3322A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Matin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8374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Après Midi</w:t>
            </w:r>
          </w:p>
        </w:tc>
      </w:tr>
      <w:tr w:rsidR="00EC4138" w:rsidRPr="00EC4138" w14:paraId="0ED3E172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F9346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Lundi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761AE9B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297469C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20A6EE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154D609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05: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47E93FC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8CBAD"/>
            <w:noWrap/>
            <w:vAlign w:val="bottom"/>
            <w:hideMark/>
          </w:tcPr>
          <w:p w14:paraId="1700075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Examens</w:t>
            </w: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725369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AC375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3F860504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7C87E9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Mardi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176EA0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9FC2C0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3A314E6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0997AB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B04B7C2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2F0A770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59B22F99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B3562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Mercredi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8BBBC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55413A8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26ED0D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04F923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7AA13D6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2C7E53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2BA25076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8E3A4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Jeudi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2A1C30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22C2A83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BC68A7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77078F4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0FA07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0A8C6FD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AC61C1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182EF53E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Férié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5C8313FA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EC4138" w:rsidRPr="00EC4138" w14:paraId="157D1D46" w14:textId="77777777" w:rsidTr="00EC413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9543" w14:textId="77777777" w:rsidR="00EC4138" w:rsidRPr="00EC4138" w:rsidRDefault="00EC4138" w:rsidP="00EC4138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Vendredi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446BEF60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7BCB0D03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7BF35CF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2EFDA"/>
            <w:noWrap/>
            <w:vAlign w:val="bottom"/>
            <w:hideMark/>
          </w:tcPr>
          <w:p w14:paraId="3D801AA5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gramStart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07:</w:t>
            </w:r>
            <w:proofErr w:type="gramEnd"/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8CBAD"/>
            <w:noWrap/>
            <w:vAlign w:val="bottom"/>
            <w:hideMark/>
          </w:tcPr>
          <w:p w14:paraId="768AFA9D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Férié</w:t>
            </w:r>
          </w:p>
        </w:tc>
        <w:tc>
          <w:tcPr>
            <w:tcW w:w="1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4CBD4E99" w14:textId="77777777" w:rsidR="00EC4138" w:rsidRPr="00EC4138" w:rsidRDefault="00EC4138" w:rsidP="00EC41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EC413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</w:tbl>
    <w:p w14:paraId="31E35239" w14:textId="77777777" w:rsidR="00EC4138" w:rsidRDefault="00EC4138" w:rsidP="00DB6B0C">
      <w:pPr>
        <w:rPr>
          <w:lang w:val="fr-CH"/>
        </w:rPr>
      </w:pPr>
    </w:p>
    <w:p w14:paraId="487A486C" w14:textId="77777777" w:rsidR="00EC4138" w:rsidRDefault="00EC4138" w:rsidP="00DB6B0C">
      <w:pPr>
        <w:rPr>
          <w:lang w:val="fr-CH"/>
        </w:rPr>
      </w:pPr>
    </w:p>
    <w:p w14:paraId="20D8E511" w14:textId="77777777" w:rsidR="00EC4138" w:rsidRPr="00EC223D" w:rsidRDefault="00EC4138" w:rsidP="00DB6B0C">
      <w:pPr>
        <w:rPr>
          <w:lang w:val="fr-CH"/>
        </w:rPr>
      </w:pPr>
    </w:p>
    <w:p w14:paraId="34015EED" w14:textId="77777777" w:rsidR="00DB6B0C" w:rsidRPr="00DB6B0C" w:rsidRDefault="00DB6B0C" w:rsidP="00DB6B0C">
      <w:pPr>
        <w:rPr>
          <w:strike/>
        </w:rPr>
      </w:pPr>
      <w:r w:rsidRPr="00DB6B0C">
        <w:rPr>
          <w:rStyle w:val="normaltextrun"/>
          <w:rFonts w:cs="Arial"/>
          <w:i/>
          <w:iCs/>
          <w:strike/>
          <w:color w:val="000000"/>
          <w:shd w:val="clear" w:color="auto" w:fill="FFFFFF"/>
        </w:rPr>
        <w:t>Ce chapitre montre la planification du projet. Celui-ci peut être découpé en tâches qui seront planifiées. Il s'agit de la première planification du projet, celle-ci devra être revue après l'analyse. Cette planification sera présentée sous la forme d'un diagramme.</w:t>
      </w:r>
      <w:r w:rsidRPr="00DB6B0C">
        <w:rPr>
          <w:rStyle w:val="eop"/>
          <w:rFonts w:cs="Arial"/>
          <w:strike/>
          <w:color w:val="000000"/>
          <w:shd w:val="clear" w:color="auto" w:fill="FFFFFF"/>
        </w:rPr>
        <w:t> </w:t>
      </w:r>
    </w:p>
    <w:p w14:paraId="33A3885C" w14:textId="77777777" w:rsidR="007C53D3" w:rsidRDefault="007C53D3" w:rsidP="007C53D3">
      <w:pPr>
        <w:rPr>
          <w:szCs w:val="14"/>
        </w:rPr>
      </w:pPr>
    </w:p>
    <w:p w14:paraId="23B2F83B" w14:textId="77777777" w:rsidR="00AE470C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ates clés (début du projet, fin, jours fériés)</w:t>
      </w:r>
    </w:p>
    <w:p w14:paraId="23E9BBDD" w14:textId="77777777" w:rsidR="007C1E07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Horair</w:t>
      </w:r>
      <w:r w:rsidR="007C1E07" w:rsidRPr="00DB6B0C">
        <w:rPr>
          <w:b/>
          <w:bCs/>
          <w:i/>
          <w:iCs/>
          <w:color w:val="FF0000"/>
          <w:szCs w:val="14"/>
        </w:rPr>
        <w:t>es de travail d’une semaine normale.</w:t>
      </w:r>
    </w:p>
    <w:p w14:paraId="58D8CB40" w14:textId="77777777" w:rsidR="007C1E07" w:rsidRPr="00DB6B0C" w:rsidRDefault="00D63D22" w:rsidP="00D63D22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Calcul du </w:t>
      </w:r>
      <w:r w:rsidR="007C1E07" w:rsidRPr="00DB6B0C">
        <w:rPr>
          <w:b/>
          <w:bCs/>
          <w:i/>
          <w:iCs/>
          <w:color w:val="FF0000"/>
          <w:szCs w:val="14"/>
        </w:rPr>
        <w:t>temps à disposition</w:t>
      </w:r>
    </w:p>
    <w:p w14:paraId="0FFA3869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0D52C5AD" w14:textId="77777777" w:rsidR="007C1E07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écoupe en sprints</w:t>
      </w:r>
      <w:r>
        <w:rPr>
          <w:b/>
          <w:bCs/>
          <w:i/>
          <w:iCs/>
          <w:color w:val="FF0000"/>
          <w:szCs w:val="14"/>
        </w:rPr>
        <w:t xml:space="preserve"> (ou étapes)</w:t>
      </w:r>
      <w:r w:rsidR="007C1E07" w:rsidRPr="00DB6B0C">
        <w:rPr>
          <w:b/>
          <w:bCs/>
          <w:i/>
          <w:iCs/>
          <w:color w:val="FF0000"/>
          <w:szCs w:val="14"/>
        </w:rPr>
        <w:t>. Pour chacun, on a :</w:t>
      </w:r>
    </w:p>
    <w:p w14:paraId="3B7633CC" w14:textId="77777777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40ADEA8F" w14:textId="77777777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B0C346E" w14:textId="77777777" w:rsidR="007C68B3" w:rsidRDefault="007C68B3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Le nombre d’heure de travail</w:t>
      </w:r>
    </w:p>
    <w:p w14:paraId="4E4460E9" w14:textId="77777777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3046BBB6" w14:textId="77777777" w:rsidR="00DB6B0C" w:rsidRPr="00DB6B0C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Cette planification est établie rapidement en tout début de projet et ne peut en aucun cas être modifiée après sa publication</w:t>
      </w:r>
    </w:p>
    <w:p w14:paraId="249C12A1" w14:textId="77777777" w:rsidR="00AE470C" w:rsidRDefault="00AE470C" w:rsidP="00AE470C">
      <w:pPr>
        <w:rPr>
          <w:szCs w:val="14"/>
        </w:rPr>
      </w:pPr>
    </w:p>
    <w:p w14:paraId="12837858" w14:textId="77777777" w:rsidR="007C1E07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58AC70E1" w14:textId="77777777" w:rsidR="006E2C58" w:rsidRDefault="006E2C58" w:rsidP="00AE470C">
      <w:pPr>
        <w:rPr>
          <w:szCs w:val="14"/>
        </w:rPr>
      </w:pPr>
    </w:p>
    <w:p w14:paraId="6A734852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63AA50CC" w14:textId="77777777" w:rsidR="00C771AE" w:rsidRDefault="00C771AE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Contexte produit</w:t>
      </w:r>
    </w:p>
    <w:p w14:paraId="17EA883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1B7955B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18DB1BBD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28C3E09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7D8C3D99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82405A1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68F8AC74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26FCDC79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DA2CAE0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794DC0B3" w14:textId="77777777" w:rsidR="00C771AE" w:rsidRDefault="00C771AE" w:rsidP="00C771AE">
      <w:pPr>
        <w:pStyle w:val="Titre2"/>
        <w:rPr>
          <w:i w:val="0"/>
          <w:iCs/>
        </w:rPr>
      </w:pPr>
      <w:bookmarkStart w:id="6" w:name="_Toc185663457"/>
      <w:r>
        <w:rPr>
          <w:i w:val="0"/>
          <w:iCs/>
        </w:rPr>
        <w:t>Contextes techniques</w:t>
      </w:r>
      <w:bookmarkEnd w:id="6"/>
    </w:p>
    <w:p w14:paraId="36E67E40" w14:textId="77777777" w:rsidR="00C771AE" w:rsidRDefault="00C771AE" w:rsidP="00C771AE">
      <w:pPr>
        <w:pStyle w:val="Titre3"/>
      </w:pPr>
      <w:bookmarkStart w:id="7" w:name="_Toc185663460"/>
      <w:bookmarkStart w:id="8" w:name="_Toc185663458"/>
      <w:r>
        <w:t>Opérationnel</w:t>
      </w:r>
      <w:bookmarkEnd w:id="7"/>
    </w:p>
    <w:p w14:paraId="43863464" w14:textId="77777777" w:rsidR="00687C86" w:rsidRDefault="00C771AE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0E94C3B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Quelles sont les machines impliquées ? </w:t>
      </w:r>
    </w:p>
    <w:p w14:paraId="7C23E4DD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Combien sont-elles ?</w:t>
      </w:r>
    </w:p>
    <w:p w14:paraId="080FFFC1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Comment communiquent-elles ?</w:t>
      </w:r>
    </w:p>
    <w:p w14:paraId="68D34030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Quels sont les services et/ou applications tierces utilisées (</w:t>
      </w:r>
      <w:proofErr w:type="spellStart"/>
      <w:proofErr w:type="gramStart"/>
      <w:r>
        <w:rPr>
          <w:b/>
          <w:bCs/>
          <w:i/>
          <w:iCs/>
          <w:color w:val="FF0000"/>
          <w:szCs w:val="14"/>
        </w:rPr>
        <w:t>p.ex</w:t>
      </w:r>
      <w:proofErr w:type="spellEnd"/>
      <w:proofErr w:type="gramEnd"/>
      <w:r>
        <w:rPr>
          <w:b/>
          <w:bCs/>
          <w:i/>
          <w:iCs/>
          <w:color w:val="FF0000"/>
          <w:szCs w:val="14"/>
        </w:rPr>
        <w:t> : base de données) ?</w:t>
      </w:r>
    </w:p>
    <w:p w14:paraId="0B5270AB" w14:textId="77777777" w:rsid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Où se situe votre travail ?</w:t>
      </w:r>
    </w:p>
    <w:p w14:paraId="74B913EE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7B3E7A0F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impérativement contenir au moins une représentation graphique</w:t>
      </w:r>
    </w:p>
    <w:p w14:paraId="26DD812B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9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1AB121DE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186D13EC" w14:textId="77777777" w:rsidR="00C771AE" w:rsidRDefault="00C771AE" w:rsidP="00C771AE">
      <w:pPr>
        <w:pStyle w:val="Titre3"/>
      </w:pPr>
      <w:r>
        <w:t>Validation</w:t>
      </w:r>
      <w:bookmarkEnd w:id="9"/>
    </w:p>
    <w:p w14:paraId="2BA20925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Faire la même description que ci-dessus, mais pour l’environnement dans lequel votre produit doit être validé avant d’être déclaré publiable.</w:t>
      </w:r>
    </w:p>
    <w:p w14:paraId="0245A411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production une fois validé.</w:t>
      </w:r>
    </w:p>
    <w:p w14:paraId="44B3C890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22127C" w14:textId="77777777" w:rsidR="00C771AE" w:rsidRDefault="00C771AE" w:rsidP="00C771AE">
      <w:pPr>
        <w:pStyle w:val="Titre3"/>
      </w:pPr>
      <w:r>
        <w:t>Développement</w:t>
      </w:r>
      <w:bookmarkEnd w:id="8"/>
    </w:p>
    <w:p w14:paraId="762BE5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D03F02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B20C4EF" w14:textId="77777777" w:rsidR="00687C86" w:rsidRDefault="00687C86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Expliquer comment le produit sera déployé dans le contexte de validation une fois que vous l’estimez prêt.</w:t>
      </w:r>
    </w:p>
    <w:p w14:paraId="632FEA93" w14:textId="77777777" w:rsidR="00687C86" w:rsidRPr="00687C86" w:rsidRDefault="00687C86" w:rsidP="00687C86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Justifier les choix</w:t>
      </w:r>
    </w:p>
    <w:p w14:paraId="4046FD04" w14:textId="77777777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Concept</w:t>
      </w:r>
      <w:bookmarkEnd w:id="5"/>
    </w:p>
    <w:p w14:paraId="7E6566B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32208F2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1BBDE1A4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E860D1E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57B22F1C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particularité.</w:t>
      </w:r>
    </w:p>
    <w:p w14:paraId="69C61EA2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70922868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2250BC7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52419DA5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3A49A04D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</w:t>
      </w:r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(draw.io,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visio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workbench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, </w:t>
      </w:r>
      <w:proofErr w:type="spellStart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figma</w:t>
      </w:r>
      <w:proofErr w:type="spellEnd"/>
      <w:r w:rsidR="00D61AD3">
        <w:rPr>
          <w:rFonts w:ascii="Arial" w:hAnsi="Arial"/>
          <w:i/>
          <w:iCs/>
          <w:color w:val="FF0000"/>
          <w:sz w:val="24"/>
          <w:szCs w:val="14"/>
          <w:lang w:eastAsia="fr-FR"/>
        </w:rPr>
        <w:t>, …)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. N’ayez recours à la capture d’écran que s’il n’y a pas d’autre moyen de faire.</w:t>
      </w:r>
    </w:p>
    <w:p w14:paraId="35979040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85BEC5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2FF4450A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49095052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055B42C4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191D1F0A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D3C8134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5354EB4" w14:textId="77777777" w:rsidR="007C68B3" w:rsidRDefault="007C68B3" w:rsidP="007C68B3">
      <w:pPr>
        <w:pStyle w:val="Titre2"/>
        <w:rPr>
          <w:i w:val="0"/>
          <w:iCs/>
        </w:rPr>
      </w:pPr>
      <w:bookmarkStart w:id="10" w:name="_Toc71691012"/>
      <w:bookmarkStart w:id="11" w:name="_Toc499021838"/>
      <w:r>
        <w:rPr>
          <w:i w:val="0"/>
          <w:iCs/>
        </w:rPr>
        <w:t>Analyse fonctionnelle</w:t>
      </w:r>
    </w:p>
    <w:p w14:paraId="49192CAD" w14:textId="77777777" w:rsidR="007C68B3" w:rsidRDefault="007C68B3" w:rsidP="007C68B3"/>
    <w:p w14:paraId="65D3C828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8B2822C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43388B14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t xml:space="preserve">Possibilité (si IceScrum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d’IceScrum</w:t>
      </w:r>
      <w:r>
        <w:rPr>
          <w:b/>
          <w:bCs/>
          <w:i/>
          <w:iCs/>
          <w:color w:val="FF0000"/>
          <w:szCs w:val="14"/>
        </w:rPr>
        <w:t xml:space="preserve"> : Story + tests d’acceptance (avec </w:t>
      </w:r>
      <w:proofErr w:type="spellStart"/>
      <w:r>
        <w:rPr>
          <w:b/>
          <w:bCs/>
          <w:i/>
          <w:iCs/>
          <w:color w:val="FF0000"/>
          <w:szCs w:val="14"/>
        </w:rPr>
        <w:t>IceTools</w:t>
      </w:r>
      <w:proofErr w:type="spellEnd"/>
      <w:r>
        <w:rPr>
          <w:b/>
          <w:bCs/>
          <w:i/>
          <w:iCs/>
          <w:color w:val="FF0000"/>
          <w:szCs w:val="14"/>
        </w:rPr>
        <w:t>) + maquettes</w:t>
      </w:r>
    </w:p>
    <w:p w14:paraId="6B3C67D6" w14:textId="77777777" w:rsidR="00AA0785" w:rsidRPr="00A943C5" w:rsidRDefault="00AA0785" w:rsidP="00AA0785">
      <w:pPr>
        <w:pStyle w:val="Titre2"/>
        <w:rPr>
          <w:i w:val="0"/>
          <w:iCs/>
        </w:rPr>
      </w:pPr>
      <w:r w:rsidRPr="00A943C5">
        <w:rPr>
          <w:i w:val="0"/>
          <w:iCs/>
        </w:rPr>
        <w:t>Stratégie de test</w:t>
      </w:r>
      <w:bookmarkEnd w:id="10"/>
      <w:bookmarkEnd w:id="11"/>
    </w:p>
    <w:p w14:paraId="07687A53" w14:textId="77777777" w:rsidR="00AA0785" w:rsidRPr="00A943C5" w:rsidRDefault="00AA0785" w:rsidP="00AA0785"/>
    <w:p w14:paraId="4E29861D" w14:textId="77777777" w:rsidR="00D61AD3" w:rsidRDefault="00D61AD3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En faisant référence au contexte de validation précédemment décrit,</w:t>
      </w:r>
    </w:p>
    <w:p w14:paraId="2A0AD6B6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CDBC53A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162A3C5B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6D5A335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386F9679" w14:textId="77777777" w:rsidR="00AA0785" w:rsidRPr="00D61AD3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trike/>
          <w:szCs w:val="14"/>
        </w:rPr>
      </w:pPr>
      <w:proofErr w:type="gramStart"/>
      <w:r w:rsidRPr="00D61AD3">
        <w:rPr>
          <w:i/>
          <w:iCs/>
          <w:strike/>
          <w:szCs w:val="14"/>
        </w:rPr>
        <w:t>l</w:t>
      </w:r>
      <w:r w:rsidR="00AA0785" w:rsidRPr="00D61AD3">
        <w:rPr>
          <w:i/>
          <w:iCs/>
          <w:strike/>
          <w:szCs w:val="14"/>
        </w:rPr>
        <w:t>es</w:t>
      </w:r>
      <w:proofErr w:type="gramEnd"/>
      <w:r w:rsidR="00AA0785" w:rsidRPr="00D61AD3">
        <w:rPr>
          <w:i/>
          <w:iCs/>
          <w:strike/>
          <w:szCs w:val="14"/>
        </w:rPr>
        <w:t xml:space="preserve"> moyens à mettre en œuvre</w:t>
      </w:r>
      <w:r w:rsidRPr="00D61AD3">
        <w:rPr>
          <w:i/>
          <w:iCs/>
          <w:strike/>
          <w:szCs w:val="14"/>
        </w:rPr>
        <w:t>.</w:t>
      </w:r>
    </w:p>
    <w:p w14:paraId="2BEC771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29A1DD70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41B8E5FB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6D5BB54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724688F5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011E4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2" w:name="_Toc25553310"/>
      <w:bookmarkStart w:id="13" w:name="_Toc71691015"/>
      <w:bookmarkStart w:id="14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14:paraId="20F4878E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00117AB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</w:t>
      </w:r>
      <w:r w:rsidR="00D61AD3">
        <w:rPr>
          <w:rFonts w:ascii="Arial" w:hAnsi="Arial" w:cs="Arial"/>
          <w:i/>
          <w:sz w:val="24"/>
        </w:rPr>
        <w:t>matériel critique</w:t>
      </w:r>
      <w:r w:rsidR="00D61AD3" w:rsidRPr="00791020">
        <w:rPr>
          <w:rFonts w:ascii="Arial" w:hAnsi="Arial" w:cs="Arial"/>
          <w:i/>
          <w:sz w:val="24"/>
        </w:rPr>
        <w:t xml:space="preserve">, </w:t>
      </w:r>
      <w:proofErr w:type="spellStart"/>
      <w:r w:rsidR="00D61AD3">
        <w:rPr>
          <w:rFonts w:ascii="Arial" w:hAnsi="Arial" w:cs="Arial"/>
          <w:i/>
          <w:sz w:val="24"/>
        </w:rPr>
        <w:t>disponibilté</w:t>
      </w:r>
      <w:proofErr w:type="spellEnd"/>
      <w:r w:rsidR="00D61AD3">
        <w:rPr>
          <w:rFonts w:ascii="Arial" w:hAnsi="Arial" w:cs="Arial"/>
          <w:i/>
          <w:sz w:val="24"/>
        </w:rPr>
        <w:t xml:space="preserve"> de systèmes externes, </w:t>
      </w:r>
      <w:r w:rsidR="00D61AD3" w:rsidRPr="00791020">
        <w:rPr>
          <w:rFonts w:ascii="Arial" w:hAnsi="Arial" w:cs="Arial"/>
          <w:i/>
          <w:sz w:val="24"/>
        </w:rPr>
        <w:t>manque de compétences</w:t>
      </w:r>
      <w:r w:rsidRPr="00791020">
        <w:rPr>
          <w:rFonts w:ascii="Arial" w:hAnsi="Arial" w:cs="Arial"/>
          <w:i/>
          <w:sz w:val="24"/>
        </w:rPr>
        <w:t>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24F5E718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8AF53B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92C799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4A406579" w14:textId="77777777" w:rsidR="00D61AD3" w:rsidRPr="00D61AD3" w:rsidRDefault="00D61AD3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61AD3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Attention : le manque de temps n’est pas un risque technique</w:t>
      </w:r>
    </w:p>
    <w:p w14:paraId="2381BCD5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15" w:name="_Toc499021840"/>
      <w:r w:rsidRPr="00AA102D">
        <w:rPr>
          <w:i w:val="0"/>
          <w:iCs/>
        </w:rPr>
        <w:t>Planification</w:t>
      </w:r>
      <w:bookmarkEnd w:id="15"/>
    </w:p>
    <w:p w14:paraId="4336041B" w14:textId="77777777" w:rsidR="00F53ED8" w:rsidRPr="00DB6B0C" w:rsidRDefault="00F53ED8" w:rsidP="00F53ED8">
      <w:pPr>
        <w:rPr>
          <w:strike/>
        </w:rPr>
      </w:pPr>
    </w:p>
    <w:p w14:paraId="0A4859A7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4A406FB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73AC7E3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B72ABD8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39374939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1900DBB0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0F8A975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Cette section n’est présente que si la planification initiale a dû être revue </w:t>
      </w:r>
      <w:proofErr w:type="gramStart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suite à</w:t>
      </w:r>
      <w:proofErr w:type="gramEnd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 l’analyse</w:t>
      </w:r>
    </w:p>
    <w:p w14:paraId="6E89C20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35E535D3" w14:textId="77777777" w:rsidR="003A0F9C" w:rsidRDefault="003A0F9C" w:rsidP="003A0F9C">
      <w:pPr>
        <w:pStyle w:val="Titre2"/>
        <w:rPr>
          <w:color w:val="FF0000"/>
        </w:rPr>
      </w:pPr>
      <w:bookmarkStart w:id="18" w:name="_Toc25553317"/>
      <w:bookmarkStart w:id="19" w:name="_Toc71691022"/>
      <w:bookmarkStart w:id="20" w:name="_Toc499021843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</w:p>
    <w:p w14:paraId="354EAACE" w14:textId="77777777" w:rsidR="003A0F9C" w:rsidRPr="002036CD" w:rsidRDefault="003A0F9C" w:rsidP="003A0F9C"/>
    <w:p w14:paraId="25FB81CC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3CAF243C" w14:textId="77777777" w:rsidR="003A0F9C" w:rsidRDefault="003A0F9C" w:rsidP="003A0F9C">
      <w:pPr>
        <w:rPr>
          <w:b/>
          <w:i/>
          <w:iCs/>
          <w:color w:val="FF0000"/>
        </w:rPr>
      </w:pPr>
    </w:p>
    <w:p w14:paraId="260DE35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DD68C3D" w14:textId="77777777" w:rsidR="003A0F9C" w:rsidRDefault="003A0F9C" w:rsidP="003A0F9C">
      <w:pPr>
        <w:rPr>
          <w:b/>
          <w:i/>
          <w:iCs/>
          <w:color w:val="FF0000"/>
        </w:rPr>
      </w:pPr>
    </w:p>
    <w:p w14:paraId="2ACEFCFE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1CC676D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79A8A18D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554AA013" w14:textId="77777777" w:rsidR="003A0F9C" w:rsidRDefault="003A0F9C" w:rsidP="003A0F9C">
      <w:pPr>
        <w:rPr>
          <w:b/>
          <w:i/>
          <w:iCs/>
          <w:color w:val="FF0000"/>
        </w:rPr>
      </w:pPr>
    </w:p>
    <w:p w14:paraId="2AEBCA80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32C462EC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3313CA15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193C530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lastRenderedPageBreak/>
        <w:t>Calcule un hash SHA256 de la chaîne obtenue</w:t>
      </w:r>
    </w:p>
    <w:p w14:paraId="3A49433A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27A4D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79E06BCF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3194CB74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44DE04E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2AA2EEE6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7B3A9DF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5288B251" w14:textId="77777777" w:rsidR="003A0F9C" w:rsidRPr="002036CD" w:rsidRDefault="003A0F9C" w:rsidP="003A0F9C"/>
    <w:p w14:paraId="612DB340" w14:textId="77777777" w:rsidR="003A0F9C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314298AF" w14:textId="77777777" w:rsidR="003A0F9C" w:rsidRPr="002036CD" w:rsidRDefault="003A0F9C" w:rsidP="003A0F9C"/>
    <w:p w14:paraId="62E843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037CC060" w14:textId="77777777" w:rsidR="00FD3342" w:rsidRDefault="00FD3342" w:rsidP="00FD3342">
      <w:pPr>
        <w:pStyle w:val="Titre2"/>
        <w:rPr>
          <w:i w:val="0"/>
          <w:iCs/>
        </w:rPr>
      </w:pPr>
      <w:r>
        <w:rPr>
          <w:i w:val="0"/>
          <w:iCs/>
        </w:rPr>
        <w:t>Déroulement</w:t>
      </w:r>
    </w:p>
    <w:p w14:paraId="63ECD440" w14:textId="77777777" w:rsidR="00FD3342" w:rsidRDefault="00FD3342" w:rsidP="00FD3342">
      <w:pPr>
        <w:pStyle w:val="Titre3"/>
      </w:pPr>
      <w:r>
        <w:t>Sprints</w:t>
      </w:r>
    </w:p>
    <w:p w14:paraId="0F978FFE" w14:textId="77777777" w:rsidR="00B35D46" w:rsidRPr="00B35D46" w:rsidRDefault="00B35D46" w:rsidP="00B35D46"/>
    <w:p w14:paraId="447BB699" w14:textId="77777777" w:rsidR="00D61AD3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</w:p>
    <w:p w14:paraId="5918F5AE" w14:textId="77777777" w:rsidR="00D61AD3" w:rsidRPr="00FF5A43" w:rsidRDefault="00FD3342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Résumer le déroulement du sprint</w:t>
      </w:r>
      <w:r w:rsidR="00D61AD3" w:rsidRPr="00FF5A43">
        <w:rPr>
          <w:b/>
          <w:bCs/>
          <w:i/>
          <w:iCs/>
          <w:color w:val="FF0000"/>
        </w:rPr>
        <w:t>, citer</w:t>
      </w:r>
      <w:r w:rsidRPr="00FF5A43">
        <w:rPr>
          <w:b/>
          <w:bCs/>
          <w:i/>
          <w:iCs/>
          <w:color w:val="FF0000"/>
        </w:rPr>
        <w:t xml:space="preserve"> </w:t>
      </w:r>
      <w:r w:rsidR="003F41A8" w:rsidRPr="00FF5A43">
        <w:rPr>
          <w:b/>
          <w:bCs/>
          <w:i/>
          <w:iCs/>
          <w:color w:val="FF0000"/>
        </w:rPr>
        <w:t>le résultat</w:t>
      </w:r>
      <w:r w:rsidR="00D61AD3" w:rsidRPr="00FF5A43">
        <w:rPr>
          <w:b/>
          <w:bCs/>
          <w:i/>
          <w:iCs/>
          <w:color w:val="FF0000"/>
        </w:rPr>
        <w:t xml:space="preserve"> (objectif)</w:t>
      </w:r>
      <w:r w:rsidR="003F41A8" w:rsidRPr="00FF5A43">
        <w:rPr>
          <w:b/>
          <w:bCs/>
          <w:i/>
          <w:iCs/>
          <w:color w:val="FF0000"/>
        </w:rPr>
        <w:t xml:space="preserve"> de </w:t>
      </w:r>
      <w:r w:rsidRPr="00FF5A43">
        <w:rPr>
          <w:b/>
          <w:bCs/>
          <w:i/>
          <w:iCs/>
          <w:color w:val="FF0000"/>
        </w:rPr>
        <w:t>sa revue</w:t>
      </w:r>
    </w:p>
    <w:p w14:paraId="2D95F5D8" w14:textId="77777777" w:rsidR="00FD3342" w:rsidRPr="00FF5A43" w:rsidRDefault="00D61AD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la synthèse de l</w:t>
      </w:r>
      <w:r w:rsidR="00FD3342" w:rsidRPr="00FF5A43">
        <w:rPr>
          <w:b/>
          <w:bCs/>
          <w:i/>
          <w:iCs/>
          <w:color w:val="FF0000"/>
        </w:rPr>
        <w:t xml:space="preserve">a </w:t>
      </w:r>
      <w:r w:rsidRPr="00FF5A43">
        <w:rPr>
          <w:b/>
          <w:bCs/>
          <w:i/>
          <w:iCs/>
          <w:color w:val="FF0000"/>
        </w:rPr>
        <w:t xml:space="preserve">Sprint </w:t>
      </w:r>
      <w:proofErr w:type="spellStart"/>
      <w:r w:rsidR="00FD3342" w:rsidRPr="00FF5A43">
        <w:rPr>
          <w:b/>
          <w:bCs/>
          <w:i/>
          <w:iCs/>
          <w:color w:val="FF0000"/>
        </w:rPr>
        <w:t>retrospective</w:t>
      </w:r>
      <w:proofErr w:type="spellEnd"/>
    </w:p>
    <w:p w14:paraId="6D052CF1" w14:textId="77777777" w:rsidR="00B35D46" w:rsidRPr="00FF5A43" w:rsidRDefault="00FF5A43" w:rsidP="00FF5A43">
      <w:pPr>
        <w:pStyle w:val="Paragraphedeliste"/>
        <w:numPr>
          <w:ilvl w:val="0"/>
          <w:numId w:val="21"/>
        </w:numPr>
        <w:rPr>
          <w:b/>
          <w:bCs/>
          <w:i/>
          <w:iCs/>
          <w:color w:val="FF0000"/>
        </w:rPr>
      </w:pPr>
      <w:r w:rsidRPr="00FF5A43">
        <w:rPr>
          <w:b/>
          <w:bCs/>
          <w:i/>
          <w:iCs/>
          <w:color w:val="FF0000"/>
        </w:rPr>
        <w:t>Donner le planning du sprint suivant</w:t>
      </w:r>
    </w:p>
    <w:p w14:paraId="7A9A12B5" w14:textId="77777777" w:rsidR="00FD3342" w:rsidRDefault="00FD3342" w:rsidP="00FD3342">
      <w:pPr>
        <w:pStyle w:val="Titre3"/>
      </w:pPr>
      <w:r>
        <w:t>Stories</w:t>
      </w:r>
    </w:p>
    <w:p w14:paraId="03CC9F05" w14:textId="77777777" w:rsidR="00B35D46" w:rsidRPr="00B35D46" w:rsidRDefault="00B35D46" w:rsidP="00B35D46"/>
    <w:p w14:paraId="5BFD40A2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1DA55B1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bookmarkEnd w:id="18"/>
      <w:bookmarkEnd w:id="19"/>
      <w:bookmarkEnd w:id="20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BA3A1AB" w14:textId="77777777" w:rsidR="0049659A" w:rsidRDefault="0049659A" w:rsidP="0049659A">
      <w:pPr>
        <w:pStyle w:val="En-tte"/>
        <w:ind w:left="357"/>
        <w:rPr>
          <w:i/>
        </w:rPr>
      </w:pPr>
    </w:p>
    <w:p w14:paraId="7F7E1F0B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 xml:space="preserve">Pour chaque partie testée de votre projet, il faut </w:t>
      </w:r>
      <w:proofErr w:type="gramStart"/>
      <w:r w:rsidRPr="00E164A3">
        <w:rPr>
          <w:i/>
          <w:strike/>
        </w:rPr>
        <w:t>décrire:</w:t>
      </w:r>
      <w:proofErr w:type="gramEnd"/>
    </w:p>
    <w:p w14:paraId="2479E800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73C61D57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conditions exactes de chaque test</w:t>
      </w:r>
    </w:p>
    <w:p w14:paraId="12608E8A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preuves de test (papier ou fichier)</w:t>
      </w:r>
    </w:p>
    <w:p w14:paraId="1D490865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tests</w:t>
      </w:r>
      <w:proofErr w:type="gramEnd"/>
      <w:r w:rsidRPr="00E164A3">
        <w:rPr>
          <w:i/>
          <w:strike/>
        </w:rPr>
        <w:t xml:space="preserve"> sans preuve: fournir au moins une description </w:t>
      </w:r>
    </w:p>
    <w:p w14:paraId="15D3D061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9EDC9DD" w14:textId="77777777" w:rsidR="00E164A3" w:rsidRPr="00E164A3" w:rsidRDefault="00FF5A43" w:rsidP="00E164A3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Faire la synthèse de tous les tests d’acceptance effectués tout au long du projet</w:t>
      </w:r>
    </w:p>
    <w:p w14:paraId="32661F11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24" w:name="_Toc185663471"/>
      <w:bookmarkStart w:id="25" w:name="_Toc25553326"/>
      <w:bookmarkStart w:id="26" w:name="_Toc71691029"/>
      <w:bookmarkStart w:id="27" w:name="_Toc499021846"/>
      <w:r>
        <w:rPr>
          <w:i w:val="0"/>
          <w:iCs/>
        </w:rPr>
        <w:t>Bilan</w:t>
      </w:r>
      <w:bookmarkEnd w:id="24"/>
    </w:p>
    <w:p w14:paraId="12C2ABB7" w14:textId="77777777" w:rsidR="005F5058" w:rsidRDefault="005F5058" w:rsidP="005F5058">
      <w:pPr>
        <w:ind w:left="426"/>
        <w:rPr>
          <w:i/>
        </w:rPr>
      </w:pPr>
      <w:bookmarkStart w:id="28" w:name="_Toc25553323"/>
    </w:p>
    <w:p w14:paraId="51424B78" w14:textId="77777777" w:rsidR="005F5058" w:rsidRDefault="005F5058" w:rsidP="005F5058">
      <w:pPr>
        <w:pStyle w:val="Titre3"/>
      </w:pPr>
      <w:bookmarkStart w:id="29" w:name="_Toc185663472"/>
      <w:r>
        <w:t>Erreurs restantes</w:t>
      </w:r>
      <w:bookmarkEnd w:id="29"/>
    </w:p>
    <w:p w14:paraId="77561913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3D0CEFFA" w14:textId="77777777" w:rsidR="005F5058" w:rsidRPr="00791020" w:rsidRDefault="005F5058" w:rsidP="005F5058">
      <w:pPr>
        <w:ind w:left="426"/>
        <w:rPr>
          <w:i/>
        </w:rPr>
      </w:pPr>
    </w:p>
    <w:p w14:paraId="345F3040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42CAC657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7827CF32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A4497F8" w14:textId="77777777" w:rsidR="005F5058" w:rsidRDefault="005F5058" w:rsidP="005F5058">
      <w:pPr>
        <w:rPr>
          <w:i/>
        </w:rPr>
      </w:pPr>
    </w:p>
    <w:p w14:paraId="2486C0AA" w14:textId="77777777" w:rsidR="005F5058" w:rsidRDefault="005F5058" w:rsidP="005F5058">
      <w:pPr>
        <w:pStyle w:val="Titre3"/>
      </w:pPr>
      <w:bookmarkStart w:id="30" w:name="_Toc185663473"/>
      <w:r>
        <w:t>Stories</w:t>
      </w:r>
      <w:bookmarkEnd w:id="30"/>
    </w:p>
    <w:p w14:paraId="6099FCBE" w14:textId="77777777" w:rsidR="005F5058" w:rsidRDefault="005F5058" w:rsidP="005F5058">
      <w:pPr>
        <w:ind w:left="426"/>
        <w:rPr>
          <w:i/>
          <w:iCs/>
        </w:rPr>
      </w:pPr>
    </w:p>
    <w:p w14:paraId="0E81EDB4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lastRenderedPageBreak/>
        <w:t>Ce qu’on pensait faire vs ce qu’on a fait</w:t>
      </w:r>
    </w:p>
    <w:p w14:paraId="2988BC5A" w14:textId="77777777" w:rsidR="005F5058" w:rsidRDefault="005F5058" w:rsidP="005F5058">
      <w:pPr>
        <w:ind w:left="426"/>
        <w:rPr>
          <w:i/>
          <w:iCs/>
        </w:rPr>
      </w:pPr>
    </w:p>
    <w:p w14:paraId="7DAE97BE" w14:textId="77777777" w:rsidR="005F5058" w:rsidRPr="00791020" w:rsidRDefault="005F5058" w:rsidP="005F5058">
      <w:pPr>
        <w:pStyle w:val="Titre3"/>
      </w:pPr>
      <w:bookmarkStart w:id="31" w:name="_Toc185663474"/>
      <w:r>
        <w:t>Dette technique</w:t>
      </w:r>
      <w:bookmarkEnd w:id="31"/>
      <w:r w:rsidRPr="200B4AD7">
        <w:t xml:space="preserve"> </w:t>
      </w:r>
    </w:p>
    <w:p w14:paraId="2E004611" w14:textId="77777777" w:rsidR="005F5058" w:rsidRDefault="005F5058" w:rsidP="005F5058">
      <w:pPr>
        <w:rPr>
          <w:i/>
        </w:rPr>
      </w:pPr>
    </w:p>
    <w:p w14:paraId="5B8CBF55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19512D2" w14:textId="77777777" w:rsidR="005F5058" w:rsidRDefault="005F5058" w:rsidP="005F5058">
      <w:pPr>
        <w:pStyle w:val="En-tte"/>
        <w:rPr>
          <w:rFonts w:cs="Arial"/>
          <w:iCs/>
        </w:rPr>
      </w:pPr>
    </w:p>
    <w:p w14:paraId="0EFFCE3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32" w:name="_Toc185663475"/>
      <w:r w:rsidRPr="006F1B20">
        <w:rPr>
          <w:i w:val="0"/>
          <w:iCs/>
        </w:rPr>
        <w:t>Recours à l’intelligence artificielle</w:t>
      </w:r>
      <w:bookmarkEnd w:id="32"/>
    </w:p>
    <w:p w14:paraId="069607B8" w14:textId="77777777" w:rsidR="005F5058" w:rsidRDefault="005F5058" w:rsidP="005F5058">
      <w:pPr>
        <w:pStyle w:val="En-tte"/>
        <w:rPr>
          <w:rFonts w:cs="Arial"/>
          <w:iCs/>
        </w:rPr>
      </w:pPr>
    </w:p>
    <w:p w14:paraId="44B2D01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1AE70A88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2C8BD202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Ce chapitre doit contenir au minimum 200 mots</w:t>
      </w:r>
    </w:p>
    <w:p w14:paraId="0B045EF6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41BBBABD" w14:textId="77777777"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Liste des documents</w:t>
      </w:r>
      <w:bookmarkEnd w:id="25"/>
      <w:r w:rsidRPr="00791020">
        <w:rPr>
          <w:i w:val="0"/>
          <w:iCs/>
        </w:rPr>
        <w:t xml:space="preserve"> fournis</w:t>
      </w:r>
      <w:bookmarkEnd w:id="26"/>
      <w:bookmarkEnd w:id="27"/>
    </w:p>
    <w:p w14:paraId="59F7C76A" w14:textId="77777777" w:rsidR="0049659A" w:rsidRDefault="0049659A" w:rsidP="00AA0785">
      <w:pPr>
        <w:ind w:left="426"/>
        <w:rPr>
          <w:rFonts w:cs="Arial"/>
          <w:iCs/>
        </w:rPr>
      </w:pPr>
    </w:p>
    <w:p w14:paraId="11AA16C9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4538D85D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0D13C3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60072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3A266B5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6EF1F52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355AFC1" w14:textId="77777777" w:rsidR="0049659A" w:rsidRDefault="0049659A" w:rsidP="00591119">
      <w:pPr>
        <w:rPr>
          <w:szCs w:val="14"/>
        </w:rPr>
      </w:pPr>
    </w:p>
    <w:p w14:paraId="194464F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3" w:name="_Toc25553328"/>
      <w:bookmarkStart w:id="34" w:name="_Toc71703263"/>
      <w:bookmarkStart w:id="35" w:name="_Toc499021847"/>
      <w:r w:rsidRPr="0049659A">
        <w:t>C</w:t>
      </w:r>
      <w:bookmarkEnd w:id="33"/>
      <w:bookmarkEnd w:id="34"/>
      <w:r w:rsidR="00684B3D">
        <w:t>onclusions</w:t>
      </w:r>
      <w:bookmarkEnd w:id="35"/>
    </w:p>
    <w:p w14:paraId="6FE1459E" w14:textId="77777777" w:rsidR="00AA0785" w:rsidRDefault="00AA0785" w:rsidP="00AA0785">
      <w:pPr>
        <w:pStyle w:val="En-tte"/>
        <w:ind w:left="357"/>
      </w:pPr>
    </w:p>
    <w:p w14:paraId="3038B6F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ACFB8E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5DF494C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AFDB9D2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42CE60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26BB0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785E786F" w14:textId="77777777" w:rsidR="00591119" w:rsidRDefault="00591119" w:rsidP="00591119">
      <w:pPr>
        <w:rPr>
          <w:szCs w:val="14"/>
        </w:rPr>
      </w:pPr>
    </w:p>
    <w:p w14:paraId="5B3F300A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22C7D3" w14:textId="77777777" w:rsidR="00AA0785" w:rsidRDefault="00AA0785" w:rsidP="00684B3D">
      <w:pPr>
        <w:pStyle w:val="Titre1"/>
        <w:tabs>
          <w:tab w:val="num" w:pos="360"/>
        </w:tabs>
      </w:pPr>
      <w:bookmarkStart w:id="36" w:name="_Toc71703264"/>
      <w:bookmarkStart w:id="37" w:name="_Toc499021848"/>
      <w:r w:rsidRPr="0049659A">
        <w:lastRenderedPageBreak/>
        <w:t>A</w:t>
      </w:r>
      <w:bookmarkEnd w:id="36"/>
      <w:r w:rsidR="00684B3D">
        <w:t>nnexes</w:t>
      </w:r>
      <w:bookmarkEnd w:id="37"/>
    </w:p>
    <w:p w14:paraId="2B58BB7A" w14:textId="77777777" w:rsidR="00281546" w:rsidRDefault="00281546" w:rsidP="00281546"/>
    <w:p w14:paraId="061CF849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8" w:name="_Toc499021849"/>
      <w:r>
        <w:rPr>
          <w:i w:val="0"/>
          <w:iCs/>
        </w:rPr>
        <w:t>Résumé du rapport du TPI / version succincte de la documentation</w:t>
      </w:r>
      <w:bookmarkEnd w:id="38"/>
    </w:p>
    <w:p w14:paraId="206DCE81" w14:textId="77777777" w:rsidR="00D97582" w:rsidRPr="00281546" w:rsidRDefault="00D97582" w:rsidP="00281546"/>
    <w:p w14:paraId="2F97F75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71703265"/>
      <w:bookmarkStart w:id="40" w:name="_Toc499021850"/>
      <w:r w:rsidRPr="00791020">
        <w:rPr>
          <w:i w:val="0"/>
          <w:iCs/>
        </w:rPr>
        <w:t>Sources – Bibliographie</w:t>
      </w:r>
      <w:bookmarkEnd w:id="39"/>
      <w:bookmarkEnd w:id="40"/>
    </w:p>
    <w:p w14:paraId="73F99614" w14:textId="77777777" w:rsidR="00281546" w:rsidRDefault="00281546" w:rsidP="00281546">
      <w:pPr>
        <w:ind w:left="426"/>
        <w:rPr>
          <w:iCs/>
        </w:rPr>
      </w:pPr>
    </w:p>
    <w:p w14:paraId="48FF81AA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0D1E2F1A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99021851"/>
      <w:r w:rsidRPr="00791020">
        <w:rPr>
          <w:i w:val="0"/>
          <w:iCs/>
        </w:rPr>
        <w:t xml:space="preserve">Journal de </w:t>
      </w:r>
      <w:bookmarkEnd w:id="41"/>
      <w:bookmarkEnd w:id="42"/>
      <w:r w:rsidR="009D368F">
        <w:rPr>
          <w:i w:val="0"/>
          <w:iCs/>
        </w:rPr>
        <w:t>travail</w:t>
      </w:r>
      <w:bookmarkEnd w:id="43"/>
    </w:p>
    <w:p w14:paraId="5A01B1D7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920141A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0E106431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25E0728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2E96B73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7001485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3E7C4A1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EAFDE7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2BF778B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FDDEDE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FFB8079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115519E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134488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0DCF1E8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5DD3502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0EB6AE9B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08CF38C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4" w:name="_Toc25553331"/>
    </w:p>
    <w:p w14:paraId="10C17120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681D9BC2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5" w:name="_Toc71703267"/>
      <w:bookmarkStart w:id="46" w:name="_Toc499021852"/>
      <w:r w:rsidRPr="00E164A3">
        <w:rPr>
          <w:i w:val="0"/>
          <w:iCs/>
          <w:strike/>
        </w:rPr>
        <w:t>Manuel d'Installation</w:t>
      </w:r>
      <w:bookmarkEnd w:id="44"/>
      <w:bookmarkEnd w:id="45"/>
      <w:bookmarkEnd w:id="46"/>
    </w:p>
    <w:p w14:paraId="52ED5816" w14:textId="77777777" w:rsidR="00AA0785" w:rsidRPr="009B23AE" w:rsidRDefault="00AA0785" w:rsidP="00AA0785"/>
    <w:p w14:paraId="7659326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2"/>
      <w:bookmarkStart w:id="48" w:name="_Toc71703268"/>
      <w:bookmarkStart w:id="49" w:name="_Toc499021853"/>
      <w:r w:rsidRPr="00791020">
        <w:rPr>
          <w:i w:val="0"/>
          <w:iCs/>
        </w:rPr>
        <w:t>Manuel d'Utilisation</w:t>
      </w:r>
      <w:bookmarkEnd w:id="47"/>
      <w:bookmarkEnd w:id="48"/>
      <w:bookmarkEnd w:id="49"/>
    </w:p>
    <w:p w14:paraId="56F0C27C" w14:textId="77777777" w:rsidR="00AA0785" w:rsidRPr="009B23AE" w:rsidRDefault="00AA0785" w:rsidP="00AA0785"/>
    <w:p w14:paraId="6D61FA1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0" w:name="_Toc71703270"/>
      <w:bookmarkStart w:id="51" w:name="_Toc499021854"/>
      <w:bookmarkStart w:id="52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0"/>
      <w:bookmarkEnd w:id="51"/>
      <w:r w:rsidR="00AA0785" w:rsidRPr="00791020">
        <w:rPr>
          <w:i w:val="0"/>
          <w:iCs/>
        </w:rPr>
        <w:t xml:space="preserve"> </w:t>
      </w:r>
      <w:bookmarkEnd w:id="52"/>
    </w:p>
    <w:p w14:paraId="62C54064" w14:textId="77777777" w:rsidR="00281546" w:rsidRPr="00281546" w:rsidRDefault="00281546" w:rsidP="00281546"/>
    <w:p w14:paraId="444420F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4B12EAD" w14:textId="77777777" w:rsidR="00AA0785" w:rsidRDefault="00AA0785" w:rsidP="00AA0785"/>
    <w:p w14:paraId="1C5843E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32997" w14:textId="77777777" w:rsidR="008D2A69" w:rsidRDefault="008D2A69">
      <w:r>
        <w:separator/>
      </w:r>
    </w:p>
  </w:endnote>
  <w:endnote w:type="continuationSeparator" w:id="0">
    <w:p w14:paraId="7ED2CB9C" w14:textId="77777777" w:rsidR="008D2A69" w:rsidRDefault="008D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C62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66E72" w14:textId="77777777" w:rsidR="008D2A69" w:rsidRDefault="008D2A69">
      <w:r>
        <w:separator/>
      </w:r>
    </w:p>
  </w:footnote>
  <w:footnote w:type="continuationSeparator" w:id="0">
    <w:p w14:paraId="16634D38" w14:textId="77777777" w:rsidR="008D2A69" w:rsidRDefault="008D2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A80F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031BD6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F3AD035" w14:textId="77777777" w:rsidR="00F53ED8" w:rsidRPr="00B673BB" w:rsidRDefault="00F53ED8">
    <w:pPr>
      <w:pStyle w:val="En-tte"/>
      <w:rPr>
        <w:sz w:val="16"/>
        <w:szCs w:val="16"/>
      </w:rPr>
    </w:pPr>
  </w:p>
  <w:p w14:paraId="6E52744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2FD5"/>
    <w:multiLevelType w:val="hybridMultilevel"/>
    <w:tmpl w:val="76423ED2"/>
    <w:lvl w:ilvl="0" w:tplc="FFFFFFFF">
      <w:start w:val="1"/>
      <w:numFmt w:val="upperLetter"/>
      <w:lvlText w:val="%1."/>
      <w:lvlJc w:val="left"/>
      <w:pPr>
        <w:ind w:left="1506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B15A5"/>
    <w:multiLevelType w:val="hybridMultilevel"/>
    <w:tmpl w:val="CE9CD83A"/>
    <w:lvl w:ilvl="0" w:tplc="040C000F">
      <w:start w:val="1"/>
      <w:numFmt w:val="decimal"/>
      <w:lvlText w:val="%1."/>
      <w:lvlJc w:val="left"/>
      <w:pPr>
        <w:ind w:left="1506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7"/>
  </w:num>
  <w:num w:numId="2" w16cid:durableId="659961920">
    <w:abstractNumId w:val="1"/>
  </w:num>
  <w:num w:numId="3" w16cid:durableId="743262336">
    <w:abstractNumId w:val="4"/>
  </w:num>
  <w:num w:numId="4" w16cid:durableId="421531183">
    <w:abstractNumId w:val="15"/>
  </w:num>
  <w:num w:numId="5" w16cid:durableId="1013461990">
    <w:abstractNumId w:val="12"/>
  </w:num>
  <w:num w:numId="6" w16cid:durableId="2031450274">
    <w:abstractNumId w:val="6"/>
  </w:num>
  <w:num w:numId="7" w16cid:durableId="1585600979">
    <w:abstractNumId w:val="13"/>
  </w:num>
  <w:num w:numId="8" w16cid:durableId="407119434">
    <w:abstractNumId w:val="18"/>
  </w:num>
  <w:num w:numId="9" w16cid:durableId="497620765">
    <w:abstractNumId w:val="3"/>
  </w:num>
  <w:num w:numId="10" w16cid:durableId="1121606994">
    <w:abstractNumId w:val="8"/>
  </w:num>
  <w:num w:numId="11" w16cid:durableId="1724137576">
    <w:abstractNumId w:val="11"/>
  </w:num>
  <w:num w:numId="12" w16cid:durableId="1418164963">
    <w:abstractNumId w:val="10"/>
  </w:num>
  <w:num w:numId="13" w16cid:durableId="2143226094">
    <w:abstractNumId w:val="14"/>
  </w:num>
  <w:num w:numId="14" w16cid:durableId="1490632179">
    <w:abstractNumId w:val="16"/>
  </w:num>
  <w:num w:numId="15" w16cid:durableId="293101238">
    <w:abstractNumId w:val="7"/>
  </w:num>
  <w:num w:numId="16" w16cid:durableId="228274322">
    <w:abstractNumId w:val="2"/>
  </w:num>
  <w:num w:numId="17" w16cid:durableId="1200823275">
    <w:abstractNumId w:val="17"/>
  </w:num>
  <w:num w:numId="18" w16cid:durableId="1605917315">
    <w:abstractNumId w:val="5"/>
  </w:num>
  <w:num w:numId="19" w16cid:durableId="1236891259">
    <w:abstractNumId w:val="1"/>
  </w:num>
  <w:num w:numId="20" w16cid:durableId="1495028597">
    <w:abstractNumId w:val="0"/>
  </w:num>
  <w:num w:numId="21" w16cid:durableId="5149991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C8"/>
    <w:rsid w:val="00035C59"/>
    <w:rsid w:val="00063EDD"/>
    <w:rsid w:val="000C3C5B"/>
    <w:rsid w:val="000D0236"/>
    <w:rsid w:val="001179DE"/>
    <w:rsid w:val="00140D75"/>
    <w:rsid w:val="001645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C521B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B74CF"/>
    <w:rsid w:val="004C38FB"/>
    <w:rsid w:val="005143EF"/>
    <w:rsid w:val="00535DFD"/>
    <w:rsid w:val="005364AB"/>
    <w:rsid w:val="00577704"/>
    <w:rsid w:val="00591119"/>
    <w:rsid w:val="005B020E"/>
    <w:rsid w:val="005E1E76"/>
    <w:rsid w:val="005F5058"/>
    <w:rsid w:val="00664739"/>
    <w:rsid w:val="00675F8A"/>
    <w:rsid w:val="00684B3D"/>
    <w:rsid w:val="00687C86"/>
    <w:rsid w:val="006A1EEC"/>
    <w:rsid w:val="006E2C58"/>
    <w:rsid w:val="00720330"/>
    <w:rsid w:val="007467C6"/>
    <w:rsid w:val="00791020"/>
    <w:rsid w:val="007C1E07"/>
    <w:rsid w:val="007C53D3"/>
    <w:rsid w:val="007C68B3"/>
    <w:rsid w:val="00800B43"/>
    <w:rsid w:val="0083170D"/>
    <w:rsid w:val="008330A2"/>
    <w:rsid w:val="0083453E"/>
    <w:rsid w:val="008D2A69"/>
    <w:rsid w:val="008D7200"/>
    <w:rsid w:val="00917DA5"/>
    <w:rsid w:val="009541C8"/>
    <w:rsid w:val="009927FC"/>
    <w:rsid w:val="009D368F"/>
    <w:rsid w:val="009F6DA4"/>
    <w:rsid w:val="00A943C5"/>
    <w:rsid w:val="00AA0785"/>
    <w:rsid w:val="00AA102D"/>
    <w:rsid w:val="00AA3411"/>
    <w:rsid w:val="00AD4BAF"/>
    <w:rsid w:val="00AD72B1"/>
    <w:rsid w:val="00AE470C"/>
    <w:rsid w:val="00B0600D"/>
    <w:rsid w:val="00B263B7"/>
    <w:rsid w:val="00B31079"/>
    <w:rsid w:val="00B35D46"/>
    <w:rsid w:val="00B673BB"/>
    <w:rsid w:val="00BC3352"/>
    <w:rsid w:val="00C07E2A"/>
    <w:rsid w:val="00C315ED"/>
    <w:rsid w:val="00C505B1"/>
    <w:rsid w:val="00C771AE"/>
    <w:rsid w:val="00C930E9"/>
    <w:rsid w:val="00CB3227"/>
    <w:rsid w:val="00D14A10"/>
    <w:rsid w:val="00D20083"/>
    <w:rsid w:val="00D61AD3"/>
    <w:rsid w:val="00D63D22"/>
    <w:rsid w:val="00D6645A"/>
    <w:rsid w:val="00D97582"/>
    <w:rsid w:val="00DA4CCB"/>
    <w:rsid w:val="00DB4900"/>
    <w:rsid w:val="00DB6B0C"/>
    <w:rsid w:val="00E10C21"/>
    <w:rsid w:val="00E12330"/>
    <w:rsid w:val="00E164A3"/>
    <w:rsid w:val="00E63311"/>
    <w:rsid w:val="00EC223D"/>
    <w:rsid w:val="00EC4138"/>
    <w:rsid w:val="00F4663F"/>
    <w:rsid w:val="00F50AA9"/>
    <w:rsid w:val="00F53ED8"/>
    <w:rsid w:val="00FB57D9"/>
    <w:rsid w:val="00FD3342"/>
    <w:rsid w:val="00FD6D1D"/>
    <w:rsid w:val="00FF5A43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6A0A51"/>
  <w15:chartTrackingRefBased/>
  <w15:docId w15:val="{2F3F8D8B-9F1D-46BD-874C-FACDBFD8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cuments\GitHub\GitJournal\Doc\Docmentation_MorganDussault_GitJourn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Docmentation_MorganDussault_GitJournal.dotx</Template>
  <TotalTime>38</TotalTime>
  <Pages>10</Pages>
  <Words>1964</Words>
  <Characters>10805</Characters>
  <Application>Microsoft Office Word</Application>
  <DocSecurity>0</DocSecurity>
  <Lines>90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43</vt:i4>
      </vt:variant>
    </vt:vector>
  </HeadingPairs>
  <TitlesOfParts>
    <vt:vector size="44" baseType="lpstr">
      <vt:lpstr>1</vt:lpstr>
      <vt:lpstr>Analyse préliminaire</vt:lpstr>
      <vt:lpstr>    Introduction </vt:lpstr>
      <vt:lpstr>    Objectifs</vt:lpstr>
      <vt:lpstr>    Gestion de projet</vt:lpstr>
      <vt:lpstr>    Planification initiale</vt:lpstr>
      <vt:lpstr>Analyse / Conception</vt:lpstr>
      <vt:lpstr>    Contexte produit</vt:lpstr>
      <vt:lpstr>    Contextes techniques</vt:lpstr>
      <vt:lpstr>        Opérationnel</vt:lpstr>
      <vt:lpstr>        Validation</vt:lpstr>
      <vt:lpstr>        Développement</vt:lpstr>
      <vt:lpstr>    Concept</vt:lpstr>
      <vt:lpstr>    Analyse fonctionnelle</vt:lpstr>
      <vt:lpstr>    Stratégie de test</vt:lpstr>
      <vt:lpstr>    Risques techniques</vt:lpstr>
      <vt:lpstr>    Planification</vt:lpstr>
      <vt:lpstr>Réalisation</vt:lpstr>
      <vt:lpstr>    Points de design spécifiques</vt:lpstr>
      <vt:lpstr>        …</vt:lpstr>
      <vt:lpstr>        …</vt:lpstr>
      <vt:lpstr>        …</vt:lpstr>
      <vt:lpstr>    Déroulement</vt:lpstr>
      <vt:lpstr>        Sprints</vt:lpstr>
      <vt:lpstr>        Stories</vt:lpstr>
      <vt:lpstr>    Dossier de réalisation </vt:lpstr>
      <vt:lpstr>    Mise en place de l’environnement de travail</vt:lpstr>
      <vt:lpstr>    Mise en place de l’environnement de test</vt:lpstr>
      <vt:lpstr>    Déploiement du produit</vt:lpstr>
      <vt:lpstr>    Description des tests effectués</vt:lpstr>
      <vt:lpstr>    Bilan</vt:lpstr>
      <vt:lpstr>        Erreurs restantes</vt:lpstr>
      <vt:lpstr>        Stories</vt:lpstr>
      <vt:lpstr>        Dette technique </vt:lpstr>
      <vt:lpstr>    Recours à l’intelligence artificielle</vt:lpstr>
      <vt:lpstr>    Liste des documents fournis</vt:lpstr>
      <vt:lpstr>Conclusions</vt:lpstr>
      <vt:lpstr>Annexes</vt:lpstr>
      <vt:lpstr>    Résumé du rapport du TPI / version succincte de la documentation</vt:lpstr>
      <vt:lpstr>    Sources – Bibliographie</vt:lpstr>
      <vt:lpstr>    Journal de travail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12</cp:revision>
  <cp:lastPrinted>2025-05-02T14:26:00Z</cp:lastPrinted>
  <dcterms:created xsi:type="dcterms:W3CDTF">2025-05-02T08:10:00Z</dcterms:created>
  <dcterms:modified xsi:type="dcterms:W3CDTF">2025-05-05T07:00:00Z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