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12288B8"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4C6F79">
          <w:rPr>
            <w:webHidden/>
          </w:rPr>
          <w:t>4</w:t>
        </w:r>
        <w:r w:rsidR="003A705D">
          <w:rPr>
            <w:webHidden/>
          </w:rPr>
          <w:fldChar w:fldCharType="end"/>
        </w:r>
      </w:hyperlink>
    </w:p>
    <w:p w14:paraId="3C96F803" w14:textId="4845909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06B5544C" w14:textId="236E03E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756FACD7" w14:textId="6FC3516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5846AE03" w14:textId="70E90D5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4C6F79">
          <w:rPr>
            <w:noProof/>
            <w:webHidden/>
          </w:rPr>
          <w:t>5</w:t>
        </w:r>
        <w:r w:rsidR="003A705D">
          <w:rPr>
            <w:noProof/>
            <w:webHidden/>
          </w:rPr>
          <w:fldChar w:fldCharType="end"/>
        </w:r>
      </w:hyperlink>
    </w:p>
    <w:p w14:paraId="2A8E9750" w14:textId="34FF256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4C6F79">
          <w:rPr>
            <w:webHidden/>
          </w:rPr>
          <w:t>6</w:t>
        </w:r>
        <w:r w:rsidR="003A705D">
          <w:rPr>
            <w:webHidden/>
          </w:rPr>
          <w:fldChar w:fldCharType="end"/>
        </w:r>
      </w:hyperlink>
    </w:p>
    <w:p w14:paraId="3B4F92F5" w14:textId="3646B34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4C6F79">
          <w:rPr>
            <w:noProof/>
            <w:webHidden/>
          </w:rPr>
          <w:t>6</w:t>
        </w:r>
        <w:r w:rsidR="003A705D">
          <w:rPr>
            <w:noProof/>
            <w:webHidden/>
          </w:rPr>
          <w:fldChar w:fldCharType="end"/>
        </w:r>
      </w:hyperlink>
    </w:p>
    <w:p w14:paraId="76C59200" w14:textId="7329284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147EF167" w14:textId="0B7FF7F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64FFC95E" w14:textId="4F467E9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43DD09E4" w14:textId="0083E38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4C6F79">
          <w:rPr>
            <w:noProof/>
            <w:webHidden/>
          </w:rPr>
          <w:t>8</w:t>
        </w:r>
        <w:r w:rsidR="003A705D">
          <w:rPr>
            <w:noProof/>
            <w:webHidden/>
          </w:rPr>
          <w:fldChar w:fldCharType="end"/>
        </w:r>
      </w:hyperlink>
    </w:p>
    <w:p w14:paraId="11D15B81" w14:textId="7F32F29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4C6F79">
          <w:rPr>
            <w:noProof/>
            <w:webHidden/>
          </w:rPr>
          <w:t>9</w:t>
        </w:r>
        <w:r w:rsidR="003A705D">
          <w:rPr>
            <w:noProof/>
            <w:webHidden/>
          </w:rPr>
          <w:fldChar w:fldCharType="end"/>
        </w:r>
      </w:hyperlink>
    </w:p>
    <w:p w14:paraId="27B01804" w14:textId="508F8B2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2996151D" w14:textId="0E7B611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7DB4D432" w14:textId="055B1D4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4C6F79">
          <w:rPr>
            <w:noProof/>
            <w:webHidden/>
          </w:rPr>
          <w:t>12</w:t>
        </w:r>
        <w:r w:rsidR="003A705D">
          <w:rPr>
            <w:noProof/>
            <w:webHidden/>
          </w:rPr>
          <w:fldChar w:fldCharType="end"/>
        </w:r>
      </w:hyperlink>
    </w:p>
    <w:p w14:paraId="1D3D7A20" w14:textId="2C11AB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4C6F79">
          <w:rPr>
            <w:noProof/>
            <w:webHidden/>
          </w:rPr>
          <w:t>14</w:t>
        </w:r>
        <w:r w:rsidR="003A705D">
          <w:rPr>
            <w:noProof/>
            <w:webHidden/>
          </w:rPr>
          <w:fldChar w:fldCharType="end"/>
        </w:r>
      </w:hyperlink>
    </w:p>
    <w:p w14:paraId="5A82F01F" w14:textId="407E8EA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4C6F79">
          <w:rPr>
            <w:noProof/>
            <w:webHidden/>
          </w:rPr>
          <w:t>15</w:t>
        </w:r>
        <w:r w:rsidR="003A705D">
          <w:rPr>
            <w:noProof/>
            <w:webHidden/>
          </w:rPr>
          <w:fldChar w:fldCharType="end"/>
        </w:r>
      </w:hyperlink>
    </w:p>
    <w:p w14:paraId="6C42AE93" w14:textId="30F391F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4C6F79">
          <w:rPr>
            <w:noProof/>
            <w:webHidden/>
          </w:rPr>
          <w:t>16</w:t>
        </w:r>
        <w:r w:rsidR="003A705D">
          <w:rPr>
            <w:noProof/>
            <w:webHidden/>
          </w:rPr>
          <w:fldChar w:fldCharType="end"/>
        </w:r>
      </w:hyperlink>
    </w:p>
    <w:p w14:paraId="55302B05" w14:textId="37C1327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4C6F79">
          <w:rPr>
            <w:noProof/>
            <w:webHidden/>
          </w:rPr>
          <w:t>22</w:t>
        </w:r>
        <w:r w:rsidR="003A705D">
          <w:rPr>
            <w:noProof/>
            <w:webHidden/>
          </w:rPr>
          <w:fldChar w:fldCharType="end"/>
        </w:r>
      </w:hyperlink>
    </w:p>
    <w:p w14:paraId="33EF5521" w14:textId="39593E4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FA1A58E" w14:textId="799A51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7593F3B" w14:textId="7BC8320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fldChar w:fldCharType="separate"/>
        </w:r>
        <w:r w:rsidR="004C6F79">
          <w:rPr>
            <w:b/>
            <w:bCs/>
            <w:noProof/>
            <w:webHidden/>
          </w:rPr>
          <w:t>Erreur ! Signet non défini.</w:t>
        </w:r>
        <w:r w:rsidR="003A705D">
          <w:rPr>
            <w:noProof/>
            <w:webHidden/>
          </w:rPr>
          <w:fldChar w:fldCharType="end"/>
        </w:r>
      </w:hyperlink>
    </w:p>
    <w:p w14:paraId="35DBA402" w14:textId="50198FA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4C6F79">
          <w:rPr>
            <w:webHidden/>
          </w:rPr>
          <w:t>24</w:t>
        </w:r>
        <w:r w:rsidR="003A705D">
          <w:rPr>
            <w:webHidden/>
          </w:rPr>
          <w:fldChar w:fldCharType="end"/>
        </w:r>
      </w:hyperlink>
    </w:p>
    <w:p w14:paraId="462FB805" w14:textId="0879AE6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FB362BF" w14:textId="01C3937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0FE00571" w14:textId="55BFF8B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03D818A" w14:textId="2F59E70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729F5B87" w14:textId="73C9E8D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687466C" w14:textId="62D095D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EA58B27" w14:textId="7C660A1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5FD842EA" w14:textId="33F269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68BECA5" w14:textId="2944EF8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41021D0E" w14:textId="107DABC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92174E3" w14:textId="20BC49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638DD0ED" w14:textId="310C945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5294F13C" w14:textId="7A48FA9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36F75C2B" w14:textId="18496D1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4A97C180" w14:textId="52D4EF08"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4C6F79">
          <w:rPr>
            <w:webHidden/>
          </w:rPr>
          <w:t>26</w:t>
        </w:r>
        <w:r w:rsidR="003A705D">
          <w:rPr>
            <w:webHidden/>
          </w:rPr>
          <w:fldChar w:fldCharType="end"/>
        </w:r>
      </w:hyperlink>
    </w:p>
    <w:p w14:paraId="3AE72A36" w14:textId="12302543"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4C6F79">
          <w:rPr>
            <w:webHidden/>
          </w:rPr>
          <w:t>27</w:t>
        </w:r>
        <w:r w:rsidR="003A705D">
          <w:rPr>
            <w:webHidden/>
          </w:rPr>
          <w:fldChar w:fldCharType="end"/>
        </w:r>
      </w:hyperlink>
    </w:p>
    <w:p w14:paraId="514B23DF" w14:textId="4230275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AABFC13" w14:textId="0A669A4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2F24B7B" w14:textId="37F3A24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64467AB5" w14:textId="3D02C1B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7EDE6776" w14:textId="5795E7C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353427C8" w14:textId="7E03144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0" w:name="_Toc71703259"/>
      <w:bookmarkStart w:id="31" w:name="_Toc197673581"/>
      <w:r w:rsidRPr="00B7280B">
        <w:rPr>
          <w:lang w:val="fr-CH"/>
        </w:rPr>
        <w:lastRenderedPageBreak/>
        <w:t>R</w:t>
      </w:r>
      <w:bookmarkEnd w:id="30"/>
      <w:r w:rsidR="00684B3D" w:rsidRPr="00B7280B">
        <w:rPr>
          <w:lang w:val="fr-CH"/>
        </w:rPr>
        <w:t>éalisation</w:t>
      </w:r>
      <w:bookmarkEnd w:id="31"/>
    </w:p>
    <w:p w14:paraId="3490F59B" w14:textId="77777777" w:rsidR="0006439D" w:rsidRDefault="0006439D" w:rsidP="0006439D">
      <w:pPr>
        <w:rPr>
          <w:lang w:val="fr-CH"/>
        </w:rPr>
      </w:pPr>
    </w:p>
    <w:p w14:paraId="65A3BDD3" w14:textId="6D0B8EDB" w:rsidR="0006439D" w:rsidRDefault="0006439D" w:rsidP="0006439D">
      <w:pPr>
        <w:pStyle w:val="Titre2"/>
        <w:rPr>
          <w:lang w:val="fr-CH"/>
        </w:rPr>
      </w:pPr>
      <w:r>
        <w:rPr>
          <w:lang w:val="fr-CH"/>
        </w:rPr>
        <w:t>Enregistrement des changements</w:t>
      </w:r>
    </w:p>
    <w:p w14:paraId="7BDB6F4C" w14:textId="1674971D" w:rsidR="00FA494F" w:rsidRDefault="00FA494F" w:rsidP="00FA494F">
      <w:pPr>
        <w:ind w:left="576"/>
        <w:rPr>
          <w:lang w:val="fr-CH"/>
        </w:rPr>
      </w:pPr>
    </w:p>
    <w:p w14:paraId="3AC7C00E" w14:textId="7F05BE97" w:rsidR="00057104" w:rsidRPr="00FA494F" w:rsidRDefault="006E74FA" w:rsidP="00FA494F">
      <w:pPr>
        <w:ind w:left="576"/>
        <w:rPr>
          <w:lang w:val="fr-CH"/>
        </w:rPr>
      </w:pPr>
      <w:proofErr w:type="spellStart"/>
      <w:proofErr w:type="gramStart"/>
      <w:r>
        <w:rPr>
          <w:lang w:val="fr-CH"/>
        </w:rPr>
        <w:t>yddx</w:t>
      </w:r>
      <w:proofErr w:type="spellEnd"/>
      <w:proofErr w:type="gramEnd"/>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Default="00FD3342" w:rsidP="00FD3342">
      <w:pPr>
        <w:pStyle w:val="Titre3"/>
        <w:rPr>
          <w:lang w:val="fr-CH"/>
        </w:rPr>
      </w:pPr>
      <w:bookmarkStart w:id="39" w:name="_Toc197673587"/>
      <w:r w:rsidRPr="00B7280B">
        <w:rPr>
          <w:lang w:val="fr-CH"/>
        </w:rPr>
        <w:t>Sprints</w:t>
      </w:r>
      <w:bookmarkEnd w:id="39"/>
    </w:p>
    <w:p w14:paraId="09D10EE3" w14:textId="77777777" w:rsidR="004158A6" w:rsidRPr="004158A6" w:rsidRDefault="004158A6" w:rsidP="004158A6">
      <w:pPr>
        <w:rPr>
          <w:lang w:val="fr-CH"/>
        </w:rPr>
      </w:pPr>
    </w:p>
    <w:p w14:paraId="334A9391" w14:textId="17ADE3D9" w:rsidR="004158A6" w:rsidRPr="00327092" w:rsidRDefault="004158A6" w:rsidP="00FA494F">
      <w:pPr>
        <w:ind w:left="708"/>
        <w:rPr>
          <w:u w:val="single"/>
          <w:lang w:val="fr-CH"/>
        </w:rPr>
      </w:pPr>
      <w:r w:rsidRPr="00327092">
        <w:rPr>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95E0523" w:rsidR="00485650" w:rsidRDefault="00485650"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3BB10D0D" w14:textId="64E49169" w:rsidR="00485650" w:rsidRDefault="001F4D72" w:rsidP="00FA494F">
      <w:pPr>
        <w:ind w:left="708"/>
        <w:rPr>
          <w:lang w:val="fr-CH"/>
        </w:rPr>
      </w:pPr>
      <w:r w:rsidRPr="001F4D72">
        <w:rPr>
          <w:lang w:val="fr-CH"/>
        </w:rPr>
        <w:lastRenderedPageBreak/>
        <w:t>Reprendre mon JDT sur un autre poste</w:t>
      </w:r>
    </w:p>
    <w:p w14:paraId="51CA9243" w14:textId="128C6967" w:rsidR="001F4D72" w:rsidRDefault="00327092" w:rsidP="00FA494F">
      <w:pPr>
        <w:ind w:left="708"/>
        <w:rPr>
          <w:lang w:val="fr-CH"/>
        </w:rPr>
      </w:pPr>
      <w:r w:rsidRPr="00327092">
        <w:rPr>
          <w:lang w:val="fr-CH"/>
        </w:rPr>
        <w:t>Changer de Repository et d'utilisateur</w:t>
      </w:r>
    </w:p>
    <w:p w14:paraId="111F0C26" w14:textId="7CFB8A58" w:rsidR="000E1179" w:rsidRDefault="00C52E25" w:rsidP="00FA494F">
      <w:pPr>
        <w:ind w:left="708"/>
        <w:rPr>
          <w:lang w:val="fr-CH"/>
        </w:rPr>
      </w:pPr>
      <w:r w:rsidRPr="00C52E25">
        <w:rPr>
          <w:lang w:val="fr-CH"/>
        </w:rPr>
        <w:t xml:space="preserve">Afficher mes </w:t>
      </w:r>
      <w:proofErr w:type="spellStart"/>
      <w:r w:rsidRPr="00C52E25">
        <w:rPr>
          <w:lang w:val="fr-CH"/>
        </w:rPr>
        <w:t>commits</w:t>
      </w:r>
      <w:proofErr w:type="spellEnd"/>
      <w:r w:rsidRPr="00C52E25">
        <w:rPr>
          <w:lang w:val="fr-CH"/>
        </w:rPr>
        <w:t xml:space="preserve"> sous forme de JDT</w:t>
      </w:r>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 xml:space="preserve">De ces 4 stories, seulement 2 ont </w:t>
      </w:r>
      <w:proofErr w:type="spellStart"/>
      <w:r>
        <w:rPr>
          <w:lang w:val="fr-CH"/>
        </w:rPr>
        <w:t>étée</w:t>
      </w:r>
      <w:proofErr w:type="spellEnd"/>
      <w:r>
        <w:rPr>
          <w:lang w:val="fr-CH"/>
        </w:rPr>
        <w:t xml:space="preserve"> validée :</w:t>
      </w:r>
    </w:p>
    <w:p w14:paraId="2ABFBD20" w14:textId="77777777" w:rsidR="0087626E" w:rsidRDefault="0087626E"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18C74A1F" w14:textId="77777777" w:rsidR="0087626E" w:rsidRDefault="0087626E" w:rsidP="00FA494F">
      <w:pPr>
        <w:ind w:left="708"/>
        <w:rPr>
          <w:lang w:val="fr-CH"/>
        </w:rPr>
      </w:pPr>
      <w:r w:rsidRPr="001F4D72">
        <w:rPr>
          <w:lang w:val="fr-CH"/>
        </w:rPr>
        <w:t>Reprendre mon JDT sur un autre poste</w:t>
      </w:r>
    </w:p>
    <w:p w14:paraId="139CE03D" w14:textId="77777777" w:rsidR="00631A65" w:rsidRDefault="00631A65" w:rsidP="00FA494F">
      <w:pPr>
        <w:ind w:left="708"/>
        <w:rPr>
          <w:lang w:val="fr-CH"/>
        </w:rPr>
      </w:pPr>
    </w:p>
    <w:p w14:paraId="3216ED42" w14:textId="322EE221" w:rsidR="00BE064A" w:rsidRDefault="00BE064A" w:rsidP="00FA494F">
      <w:pPr>
        <w:ind w:left="708"/>
        <w:rPr>
          <w:lang w:val="fr-CH"/>
        </w:rPr>
      </w:pPr>
      <w:r>
        <w:rPr>
          <w:lang w:val="fr-CH"/>
        </w:rPr>
        <w:t xml:space="preserve">Les 2 autre ont eu de </w:t>
      </w:r>
      <w:r w:rsidR="00FA494F">
        <w:rPr>
          <w:lang w:val="fr-CH"/>
        </w:rPr>
        <w:t>petit bug</w:t>
      </w:r>
      <w:r>
        <w:rPr>
          <w:lang w:val="fr-CH"/>
        </w:rPr>
        <w:t>.</w:t>
      </w:r>
    </w:p>
    <w:p w14:paraId="01998E80" w14:textId="77777777" w:rsidR="00456C2C" w:rsidRDefault="00456C2C"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 xml:space="preserve">J’ai bien avancé sur ce sprint, j’ai été bloqué sur la gestion et affichage du </w:t>
      </w:r>
      <w:proofErr w:type="spellStart"/>
      <w:r>
        <w:rPr>
          <w:lang w:val="fr-CH"/>
        </w:rPr>
        <w:t>markdown</w:t>
      </w:r>
      <w:proofErr w:type="spellEnd"/>
      <w:r>
        <w:rPr>
          <w:lang w:val="fr-CH"/>
        </w:rPr>
        <w:t xml:space="preserve">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 xml:space="preserve">Pour le sprint 2, je vais commencer par fixer les bugs découverts durant la Sprint </w:t>
      </w:r>
      <w:proofErr w:type="spellStart"/>
      <w:r>
        <w:rPr>
          <w:lang w:val="fr-CH"/>
        </w:rPr>
        <w:t>Review</w:t>
      </w:r>
      <w:proofErr w:type="spellEnd"/>
      <w:r>
        <w:rPr>
          <w:lang w:val="fr-CH"/>
        </w:rPr>
        <w:t>. Puis suivre la planification initiale.</w:t>
      </w:r>
    </w:p>
    <w:p w14:paraId="3333ABEC" w14:textId="77777777" w:rsidR="001169F1" w:rsidRPr="00B7280B" w:rsidRDefault="001169F1"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6C5F1" w14:textId="77777777" w:rsidR="00470ED5" w:rsidRDefault="00470ED5">
      <w:r>
        <w:separator/>
      </w:r>
    </w:p>
  </w:endnote>
  <w:endnote w:type="continuationSeparator" w:id="0">
    <w:p w14:paraId="76B4B7C1" w14:textId="77777777" w:rsidR="00470ED5" w:rsidRDefault="00470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40896" w14:textId="77777777" w:rsidR="00470ED5" w:rsidRDefault="00470ED5">
      <w:r>
        <w:separator/>
      </w:r>
    </w:p>
  </w:footnote>
  <w:footnote w:type="continuationSeparator" w:id="0">
    <w:p w14:paraId="6D523639" w14:textId="77777777" w:rsidR="00470ED5" w:rsidRDefault="00470E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7104"/>
    <w:rsid w:val="000639FD"/>
    <w:rsid w:val="00063EDD"/>
    <w:rsid w:val="0006439D"/>
    <w:rsid w:val="00072AAB"/>
    <w:rsid w:val="00091D39"/>
    <w:rsid w:val="000B63B4"/>
    <w:rsid w:val="000C2005"/>
    <w:rsid w:val="000C3C5B"/>
    <w:rsid w:val="000D0236"/>
    <w:rsid w:val="000D55CC"/>
    <w:rsid w:val="000E1179"/>
    <w:rsid w:val="0010115B"/>
    <w:rsid w:val="001169F1"/>
    <w:rsid w:val="001179DE"/>
    <w:rsid w:val="00123414"/>
    <w:rsid w:val="001365D4"/>
    <w:rsid w:val="00136D46"/>
    <w:rsid w:val="00140D75"/>
    <w:rsid w:val="001544ED"/>
    <w:rsid w:val="00164517"/>
    <w:rsid w:val="00166E77"/>
    <w:rsid w:val="001728AF"/>
    <w:rsid w:val="001C26AC"/>
    <w:rsid w:val="001D4415"/>
    <w:rsid w:val="001D504D"/>
    <w:rsid w:val="001E121F"/>
    <w:rsid w:val="001E7647"/>
    <w:rsid w:val="001F4D72"/>
    <w:rsid w:val="001F722D"/>
    <w:rsid w:val="00201B5A"/>
    <w:rsid w:val="002036CD"/>
    <w:rsid w:val="00205685"/>
    <w:rsid w:val="00212505"/>
    <w:rsid w:val="002147F6"/>
    <w:rsid w:val="00232E9F"/>
    <w:rsid w:val="00237B63"/>
    <w:rsid w:val="002451D8"/>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01BA4"/>
    <w:rsid w:val="00313E42"/>
    <w:rsid w:val="003144D2"/>
    <w:rsid w:val="00320D5C"/>
    <w:rsid w:val="00327092"/>
    <w:rsid w:val="00356E13"/>
    <w:rsid w:val="00360243"/>
    <w:rsid w:val="00360B5F"/>
    <w:rsid w:val="003634F7"/>
    <w:rsid w:val="00371ECE"/>
    <w:rsid w:val="00377F2F"/>
    <w:rsid w:val="003A0F9C"/>
    <w:rsid w:val="003A705D"/>
    <w:rsid w:val="003B6A9C"/>
    <w:rsid w:val="003D71F1"/>
    <w:rsid w:val="003E3038"/>
    <w:rsid w:val="003F2179"/>
    <w:rsid w:val="003F41A8"/>
    <w:rsid w:val="004158A6"/>
    <w:rsid w:val="00424A53"/>
    <w:rsid w:val="00426D52"/>
    <w:rsid w:val="004379D0"/>
    <w:rsid w:val="00445716"/>
    <w:rsid w:val="004502D9"/>
    <w:rsid w:val="00456C2C"/>
    <w:rsid w:val="00470ED5"/>
    <w:rsid w:val="0047295B"/>
    <w:rsid w:val="00476E37"/>
    <w:rsid w:val="00480B55"/>
    <w:rsid w:val="00480FA6"/>
    <w:rsid w:val="00485650"/>
    <w:rsid w:val="004931D6"/>
    <w:rsid w:val="0049659A"/>
    <w:rsid w:val="004B0EE0"/>
    <w:rsid w:val="004B74CF"/>
    <w:rsid w:val="004C3431"/>
    <w:rsid w:val="004C38FB"/>
    <w:rsid w:val="004C6F79"/>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A286B"/>
    <w:rsid w:val="005B020E"/>
    <w:rsid w:val="005B19B6"/>
    <w:rsid w:val="005D4BD4"/>
    <w:rsid w:val="005D7FE2"/>
    <w:rsid w:val="005E1E76"/>
    <w:rsid w:val="005F5058"/>
    <w:rsid w:val="00631A65"/>
    <w:rsid w:val="00663D4A"/>
    <w:rsid w:val="00664739"/>
    <w:rsid w:val="00667138"/>
    <w:rsid w:val="006677EA"/>
    <w:rsid w:val="00675F8A"/>
    <w:rsid w:val="006774E2"/>
    <w:rsid w:val="00684B3D"/>
    <w:rsid w:val="00687C86"/>
    <w:rsid w:val="006A1EEC"/>
    <w:rsid w:val="006E00F0"/>
    <w:rsid w:val="006E2C58"/>
    <w:rsid w:val="006E74FA"/>
    <w:rsid w:val="006F01A4"/>
    <w:rsid w:val="006F1A36"/>
    <w:rsid w:val="006F4FD5"/>
    <w:rsid w:val="0071022D"/>
    <w:rsid w:val="00720330"/>
    <w:rsid w:val="00721D6D"/>
    <w:rsid w:val="00727BEA"/>
    <w:rsid w:val="007467C6"/>
    <w:rsid w:val="00750F13"/>
    <w:rsid w:val="00791020"/>
    <w:rsid w:val="007A14D2"/>
    <w:rsid w:val="007A6B84"/>
    <w:rsid w:val="007B2504"/>
    <w:rsid w:val="007B4CDC"/>
    <w:rsid w:val="007C1E07"/>
    <w:rsid w:val="007C53D3"/>
    <w:rsid w:val="007C5674"/>
    <w:rsid w:val="007C68B3"/>
    <w:rsid w:val="007D0210"/>
    <w:rsid w:val="007D5AB1"/>
    <w:rsid w:val="007D6518"/>
    <w:rsid w:val="007D7499"/>
    <w:rsid w:val="007F16D9"/>
    <w:rsid w:val="00800B43"/>
    <w:rsid w:val="008018C0"/>
    <w:rsid w:val="008032F5"/>
    <w:rsid w:val="00813B1F"/>
    <w:rsid w:val="00827F30"/>
    <w:rsid w:val="0083170D"/>
    <w:rsid w:val="008330A2"/>
    <w:rsid w:val="0083453E"/>
    <w:rsid w:val="008577AE"/>
    <w:rsid w:val="0087626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48E1"/>
    <w:rsid w:val="0095670A"/>
    <w:rsid w:val="0096075E"/>
    <w:rsid w:val="009927FC"/>
    <w:rsid w:val="009C1F7B"/>
    <w:rsid w:val="009C781C"/>
    <w:rsid w:val="009D368F"/>
    <w:rsid w:val="009F2DD2"/>
    <w:rsid w:val="009F6DA4"/>
    <w:rsid w:val="00A20C03"/>
    <w:rsid w:val="00A223D0"/>
    <w:rsid w:val="00A345E7"/>
    <w:rsid w:val="00A41EA4"/>
    <w:rsid w:val="00A64D62"/>
    <w:rsid w:val="00A80B1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856F9"/>
    <w:rsid w:val="00BB4260"/>
    <w:rsid w:val="00BC3352"/>
    <w:rsid w:val="00BE064A"/>
    <w:rsid w:val="00BE5484"/>
    <w:rsid w:val="00BF3BB5"/>
    <w:rsid w:val="00C07E2A"/>
    <w:rsid w:val="00C315ED"/>
    <w:rsid w:val="00C3330E"/>
    <w:rsid w:val="00C505B1"/>
    <w:rsid w:val="00C508F9"/>
    <w:rsid w:val="00C52E25"/>
    <w:rsid w:val="00C658DB"/>
    <w:rsid w:val="00C771AE"/>
    <w:rsid w:val="00C930E9"/>
    <w:rsid w:val="00CB3227"/>
    <w:rsid w:val="00CB4502"/>
    <w:rsid w:val="00CC47D5"/>
    <w:rsid w:val="00CD484C"/>
    <w:rsid w:val="00CD6AA4"/>
    <w:rsid w:val="00CE07D1"/>
    <w:rsid w:val="00CE10B0"/>
    <w:rsid w:val="00D14A10"/>
    <w:rsid w:val="00D20083"/>
    <w:rsid w:val="00D30280"/>
    <w:rsid w:val="00D3137B"/>
    <w:rsid w:val="00D32139"/>
    <w:rsid w:val="00D34861"/>
    <w:rsid w:val="00D51E2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54266"/>
    <w:rsid w:val="00E63311"/>
    <w:rsid w:val="00E80CE5"/>
    <w:rsid w:val="00EA000C"/>
    <w:rsid w:val="00EA50B8"/>
    <w:rsid w:val="00EB5698"/>
    <w:rsid w:val="00EC223D"/>
    <w:rsid w:val="00EC4138"/>
    <w:rsid w:val="00ED4794"/>
    <w:rsid w:val="00EF3E34"/>
    <w:rsid w:val="00EF46B8"/>
    <w:rsid w:val="00EF6890"/>
    <w:rsid w:val="00F16F49"/>
    <w:rsid w:val="00F27DB9"/>
    <w:rsid w:val="00F37F1E"/>
    <w:rsid w:val="00F44772"/>
    <w:rsid w:val="00F4663F"/>
    <w:rsid w:val="00F50AA9"/>
    <w:rsid w:val="00F53ED8"/>
    <w:rsid w:val="00F76920"/>
    <w:rsid w:val="00FA47B1"/>
    <w:rsid w:val="00FA494F"/>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1086</TotalTime>
  <Pages>1</Pages>
  <Words>3491</Words>
  <Characters>19204</Characters>
  <Application>Microsoft Office Word</Application>
  <DocSecurity>0</DocSecurity>
  <Lines>160</Lines>
  <Paragraphs>45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cp:lastModifiedBy>
  <cp:revision>161</cp:revision>
  <cp:lastPrinted>2025-05-21T14:13:00Z</cp:lastPrinted>
  <dcterms:created xsi:type="dcterms:W3CDTF">2025-05-02T08:10:00Z</dcterms:created>
  <dcterms:modified xsi:type="dcterms:W3CDTF">2025-05-21T14:14:00Z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