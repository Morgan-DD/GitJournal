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A22B954"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480FA6">
          <w:rPr>
            <w:webHidden/>
          </w:rPr>
          <w:t>4</w:t>
        </w:r>
        <w:r w:rsidR="003A705D">
          <w:rPr>
            <w:webHidden/>
          </w:rPr>
          <w:fldChar w:fldCharType="end"/>
        </w:r>
      </w:hyperlink>
    </w:p>
    <w:p w14:paraId="3C96F803" w14:textId="7FD6647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06B5544C" w14:textId="3F13CEE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756FACD7" w14:textId="44C7A7C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5846AE03" w14:textId="3850CC1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480FA6">
          <w:rPr>
            <w:noProof/>
            <w:webHidden/>
          </w:rPr>
          <w:t>5</w:t>
        </w:r>
        <w:r w:rsidR="003A705D">
          <w:rPr>
            <w:noProof/>
            <w:webHidden/>
          </w:rPr>
          <w:fldChar w:fldCharType="end"/>
        </w:r>
      </w:hyperlink>
    </w:p>
    <w:p w14:paraId="2A8E9750" w14:textId="535E42D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480FA6">
          <w:rPr>
            <w:webHidden/>
          </w:rPr>
          <w:t>6</w:t>
        </w:r>
        <w:r w:rsidR="003A705D">
          <w:rPr>
            <w:webHidden/>
          </w:rPr>
          <w:fldChar w:fldCharType="end"/>
        </w:r>
      </w:hyperlink>
    </w:p>
    <w:p w14:paraId="3B4F92F5" w14:textId="7111FFC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480FA6">
          <w:rPr>
            <w:noProof/>
            <w:webHidden/>
          </w:rPr>
          <w:t>6</w:t>
        </w:r>
        <w:r w:rsidR="003A705D">
          <w:rPr>
            <w:noProof/>
            <w:webHidden/>
          </w:rPr>
          <w:fldChar w:fldCharType="end"/>
        </w:r>
      </w:hyperlink>
    </w:p>
    <w:p w14:paraId="76C59200" w14:textId="257AE3A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147EF167" w14:textId="406EDB2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64FFC95E" w14:textId="3853F12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43DD09E4" w14:textId="6299236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480FA6">
          <w:rPr>
            <w:noProof/>
            <w:webHidden/>
          </w:rPr>
          <w:t>8</w:t>
        </w:r>
        <w:r w:rsidR="003A705D">
          <w:rPr>
            <w:noProof/>
            <w:webHidden/>
          </w:rPr>
          <w:fldChar w:fldCharType="end"/>
        </w:r>
      </w:hyperlink>
    </w:p>
    <w:p w14:paraId="11D15B81" w14:textId="4886F41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480FA6">
          <w:rPr>
            <w:noProof/>
            <w:webHidden/>
          </w:rPr>
          <w:t>9</w:t>
        </w:r>
        <w:r w:rsidR="003A705D">
          <w:rPr>
            <w:noProof/>
            <w:webHidden/>
          </w:rPr>
          <w:fldChar w:fldCharType="end"/>
        </w:r>
      </w:hyperlink>
    </w:p>
    <w:p w14:paraId="27B01804" w14:textId="5528B80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480FA6">
          <w:rPr>
            <w:noProof/>
            <w:webHidden/>
          </w:rPr>
          <w:t>10</w:t>
        </w:r>
        <w:r w:rsidR="003A705D">
          <w:rPr>
            <w:noProof/>
            <w:webHidden/>
          </w:rPr>
          <w:fldChar w:fldCharType="end"/>
        </w:r>
      </w:hyperlink>
    </w:p>
    <w:p w14:paraId="2996151D" w14:textId="65E04A1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480FA6">
          <w:rPr>
            <w:noProof/>
            <w:webHidden/>
          </w:rPr>
          <w:t>10</w:t>
        </w:r>
        <w:r w:rsidR="003A705D">
          <w:rPr>
            <w:noProof/>
            <w:webHidden/>
          </w:rPr>
          <w:fldChar w:fldCharType="end"/>
        </w:r>
      </w:hyperlink>
    </w:p>
    <w:p w14:paraId="7DB4D432" w14:textId="35A8062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480FA6">
          <w:rPr>
            <w:noProof/>
            <w:webHidden/>
          </w:rPr>
          <w:t>12</w:t>
        </w:r>
        <w:r w:rsidR="003A705D">
          <w:rPr>
            <w:noProof/>
            <w:webHidden/>
          </w:rPr>
          <w:fldChar w:fldCharType="end"/>
        </w:r>
      </w:hyperlink>
    </w:p>
    <w:p w14:paraId="1D3D7A20" w14:textId="7FE67F1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480FA6">
          <w:rPr>
            <w:noProof/>
            <w:webHidden/>
          </w:rPr>
          <w:t>14</w:t>
        </w:r>
        <w:r w:rsidR="003A705D">
          <w:rPr>
            <w:noProof/>
            <w:webHidden/>
          </w:rPr>
          <w:fldChar w:fldCharType="end"/>
        </w:r>
      </w:hyperlink>
    </w:p>
    <w:p w14:paraId="5A82F01F" w14:textId="2069C4B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480FA6">
          <w:rPr>
            <w:noProof/>
            <w:webHidden/>
          </w:rPr>
          <w:t>15</w:t>
        </w:r>
        <w:r w:rsidR="003A705D">
          <w:rPr>
            <w:noProof/>
            <w:webHidden/>
          </w:rPr>
          <w:fldChar w:fldCharType="end"/>
        </w:r>
      </w:hyperlink>
    </w:p>
    <w:p w14:paraId="6C42AE93" w14:textId="364DDF7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480FA6">
          <w:rPr>
            <w:noProof/>
            <w:webHidden/>
          </w:rPr>
          <w:t>16</w:t>
        </w:r>
        <w:r w:rsidR="003A705D">
          <w:rPr>
            <w:noProof/>
            <w:webHidden/>
          </w:rPr>
          <w:fldChar w:fldCharType="end"/>
        </w:r>
      </w:hyperlink>
    </w:p>
    <w:p w14:paraId="55302B05" w14:textId="5C422304"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480FA6">
          <w:rPr>
            <w:noProof/>
            <w:webHidden/>
          </w:rPr>
          <w:t>22</w:t>
        </w:r>
        <w:r w:rsidR="003A705D">
          <w:rPr>
            <w:noProof/>
            <w:webHidden/>
          </w:rPr>
          <w:fldChar w:fldCharType="end"/>
        </w:r>
      </w:hyperlink>
    </w:p>
    <w:p w14:paraId="33EF5521" w14:textId="511316E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7FA1A58E" w14:textId="4F557FB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77593F3B" w14:textId="16F3D31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r>
        <w:r w:rsidR="003A705D">
          <w:rPr>
            <w:noProof/>
            <w:webHidden/>
          </w:rPr>
          <w:fldChar w:fldCharType="separate"/>
        </w:r>
        <w:r w:rsidR="00480FA6">
          <w:rPr>
            <w:b/>
            <w:bCs/>
            <w:noProof/>
            <w:webHidden/>
          </w:rPr>
          <w:t>Erreur ! Signet non défini.</w:t>
        </w:r>
        <w:r w:rsidR="003A705D">
          <w:rPr>
            <w:noProof/>
            <w:webHidden/>
          </w:rPr>
          <w:fldChar w:fldCharType="end"/>
        </w:r>
      </w:hyperlink>
    </w:p>
    <w:p w14:paraId="35DBA402" w14:textId="46E025AB"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480FA6">
          <w:rPr>
            <w:webHidden/>
          </w:rPr>
          <w:t>23</w:t>
        </w:r>
        <w:r w:rsidR="003A705D">
          <w:rPr>
            <w:webHidden/>
          </w:rPr>
          <w:fldChar w:fldCharType="end"/>
        </w:r>
      </w:hyperlink>
    </w:p>
    <w:p w14:paraId="462FB805" w14:textId="6AB78DC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2FB362BF" w14:textId="794CD77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0FE00571" w14:textId="71AFAB6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203D818A" w14:textId="387240D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729F5B87" w14:textId="6E78CA5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6687466C" w14:textId="5D0FDAD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6EA58B27" w14:textId="297CF1A4"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5FD842EA" w14:textId="20DF069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068BECA5" w14:textId="49B40CA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41021D0E" w14:textId="4FBF051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092174E3" w14:textId="1EB372B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638DD0ED" w14:textId="0FB8615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5294F13C" w14:textId="17EAB69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36F75C2B" w14:textId="6FEDDF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4A97C180" w14:textId="75536D44"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480FA6">
          <w:rPr>
            <w:webHidden/>
          </w:rPr>
          <w:t>25</w:t>
        </w:r>
        <w:r w:rsidR="003A705D">
          <w:rPr>
            <w:webHidden/>
          </w:rPr>
          <w:fldChar w:fldCharType="end"/>
        </w:r>
      </w:hyperlink>
    </w:p>
    <w:p w14:paraId="3AE72A36" w14:textId="688B2AEE"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480FA6">
          <w:rPr>
            <w:webHidden/>
          </w:rPr>
          <w:t>27</w:t>
        </w:r>
        <w:r w:rsidR="003A705D">
          <w:rPr>
            <w:webHidden/>
          </w:rPr>
          <w:fldChar w:fldCharType="end"/>
        </w:r>
      </w:hyperlink>
    </w:p>
    <w:p w14:paraId="514B23DF" w14:textId="5D6D31E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4AABFC13" w14:textId="11F14A8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42F24B7B" w14:textId="21A6BAF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64467AB5" w14:textId="2D9B367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7EDE6776" w14:textId="1DB7716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353427C8" w14:textId="16044E2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une sprint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Si on essaye d’ouvrir un fichier .gitj,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141FEB11"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(s</w:t>
      </w:r>
      <w:r w:rsidR="00360B5F" w:rsidRPr="00B7280B">
        <w:rPr>
          <w:lang w:val="fr-CH"/>
        </w:rPr>
        <w:t xml:space="preserve">i </w:t>
      </w:r>
      <w:r w:rsidRPr="00B7280B">
        <w:rPr>
          <w:lang w:val="fr-CH"/>
        </w:rPr>
        <w:t>il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Pour passer de l’environnement de développement à l’environnement de validation, il n’y a pas grand-chose à faire excepté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En tant qu'utilisateur, je veux pouvoir afficher tous les commit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r w:rsidR="00A90153" w:rsidRPr="00B7280B">
        <w:rPr>
          <w:lang w:val="fr-CH"/>
        </w:rPr>
        <w:t>ect</w:t>
      </w:r>
      <w:proofErr w:type="spellEnd"/>
      <w:r w:rsidR="00A90153" w:rsidRPr="00B7280B">
        <w:rPr>
          <w:lang w:val="fr-CH"/>
        </w:rPr>
        <w:t>..</w:t>
      </w:r>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r>
        <w:rPr>
          <w:rFonts w:ascii="Arial" w:hAnsi="Arial" w:cs="Arial"/>
          <w:iCs/>
          <w:sz w:val="24"/>
          <w:lang w:val="fr-CH"/>
        </w:rPr>
        <w:t>paralyserait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6E89C205" w14:textId="77777777" w:rsidR="00AA0785" w:rsidRPr="00B7280B" w:rsidRDefault="00AA0785" w:rsidP="00684B3D">
      <w:pPr>
        <w:pStyle w:val="Titre1"/>
        <w:tabs>
          <w:tab w:val="num" w:pos="360"/>
        </w:tabs>
        <w:rPr>
          <w:lang w:val="fr-CH"/>
        </w:rPr>
      </w:pPr>
      <w:bookmarkStart w:id="30" w:name="_Toc71703259"/>
      <w:bookmarkStart w:id="31" w:name="_Toc197673581"/>
      <w:r w:rsidRPr="00B7280B">
        <w:rPr>
          <w:lang w:val="fr-CH"/>
        </w:rPr>
        <w:t>R</w:t>
      </w:r>
      <w:bookmarkEnd w:id="30"/>
      <w:r w:rsidR="00684B3D" w:rsidRPr="00B7280B">
        <w:rPr>
          <w:lang w:val="fr-CH"/>
        </w:rPr>
        <w:t>éalisation</w:t>
      </w:r>
      <w:bookmarkEnd w:id="31"/>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Pr="00B7280B" w:rsidRDefault="00FD3342" w:rsidP="00FD3342">
      <w:pPr>
        <w:pStyle w:val="Titre3"/>
        <w:rPr>
          <w:lang w:val="fr-CH"/>
        </w:rPr>
      </w:pPr>
      <w:bookmarkStart w:id="39" w:name="_Toc197673587"/>
      <w:r w:rsidRPr="00B7280B">
        <w:rPr>
          <w:lang w:val="fr-CH"/>
        </w:rPr>
        <w:t>Sprints</w:t>
      </w:r>
      <w:bookmarkEnd w:id="39"/>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Pour chaque partie testée de votre projet, il faut décrire:</w:t>
      </w:r>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r w:rsidRPr="00B7280B">
        <w:rPr>
          <w:i/>
          <w:strike/>
          <w:lang w:val="fr-CH"/>
        </w:rPr>
        <w:t>les conditions exactes de chaque test</w:t>
      </w:r>
    </w:p>
    <w:p w14:paraId="12608E8A" w14:textId="77777777" w:rsidR="0049659A" w:rsidRPr="00B7280B" w:rsidRDefault="0049659A" w:rsidP="0049659A">
      <w:pPr>
        <w:numPr>
          <w:ilvl w:val="0"/>
          <w:numId w:val="12"/>
        </w:numPr>
        <w:rPr>
          <w:i/>
          <w:strike/>
          <w:lang w:val="fr-CH"/>
        </w:rPr>
      </w:pPr>
      <w:r w:rsidRPr="00B7280B">
        <w:rPr>
          <w:i/>
          <w:strike/>
          <w:lang w:val="fr-CH"/>
        </w:rPr>
        <w:t>les preuves de test (papier ou fichier)</w:t>
      </w:r>
    </w:p>
    <w:p w14:paraId="1D490865" w14:textId="77777777" w:rsidR="0049659A" w:rsidRPr="00B7280B" w:rsidRDefault="0049659A" w:rsidP="0049659A">
      <w:pPr>
        <w:numPr>
          <w:ilvl w:val="0"/>
          <w:numId w:val="12"/>
        </w:numPr>
        <w:rPr>
          <w:i/>
          <w:strike/>
          <w:lang w:val="fr-CH"/>
        </w:rPr>
      </w:pPr>
      <w:r w:rsidRPr="00B7280B">
        <w:rPr>
          <w:i/>
          <w:strike/>
          <w:lang w:val="fr-CH"/>
        </w:rPr>
        <w:t xml:space="preserve">tests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lastRenderedPageBreak/>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r w:rsidRPr="00B7280B">
        <w:rPr>
          <w:rFonts w:cs="Arial"/>
          <w:i/>
          <w:lang w:val="fr-CH"/>
        </w:rPr>
        <w:t>le rapport de projet</w:t>
      </w:r>
    </w:p>
    <w:p w14:paraId="6600721B" w14:textId="77777777" w:rsidR="00AA0785" w:rsidRPr="00B7280B" w:rsidRDefault="00AA0785" w:rsidP="00AA0785">
      <w:pPr>
        <w:numPr>
          <w:ilvl w:val="0"/>
          <w:numId w:val="3"/>
        </w:numPr>
        <w:rPr>
          <w:rFonts w:cs="Arial"/>
          <w:i/>
          <w:lang w:val="fr-CH"/>
        </w:rPr>
      </w:pPr>
      <w:r w:rsidRPr="00B7280B">
        <w:rPr>
          <w:rFonts w:cs="Arial"/>
          <w:i/>
          <w:lang w:val="fr-CH"/>
        </w:rPr>
        <w:t>le manuel d'Installation (en annexe)</w:t>
      </w:r>
    </w:p>
    <w:p w14:paraId="3A266B5F" w14:textId="77777777" w:rsidR="00AA0785" w:rsidRPr="00B7280B" w:rsidRDefault="00AA0785" w:rsidP="00AA0785">
      <w:pPr>
        <w:numPr>
          <w:ilvl w:val="0"/>
          <w:numId w:val="3"/>
        </w:numPr>
        <w:rPr>
          <w:rFonts w:cs="Arial"/>
          <w:i/>
          <w:lang w:val="fr-CH"/>
        </w:rPr>
      </w:pPr>
      <w:r w:rsidRPr="00B7280B">
        <w:rPr>
          <w:rFonts w:cs="Arial"/>
          <w:i/>
          <w:lang w:val="fr-CH"/>
        </w:rPr>
        <w:t>le manuel d'Utilisation avec des exemples graphiques (en annexe)</w:t>
      </w:r>
    </w:p>
    <w:p w14:paraId="6EF1F520" w14:textId="77777777" w:rsidR="00AA0785" w:rsidRPr="00B7280B" w:rsidRDefault="00AA0785" w:rsidP="00AA0785">
      <w:pPr>
        <w:numPr>
          <w:ilvl w:val="0"/>
          <w:numId w:val="3"/>
        </w:numPr>
        <w:rPr>
          <w:rFonts w:cs="Arial"/>
          <w:i/>
          <w:lang w:val="fr-CH"/>
        </w:rPr>
      </w:pPr>
      <w:r w:rsidRPr="00B7280B">
        <w:rPr>
          <w:rFonts w:cs="Arial"/>
          <w:i/>
          <w:lang w:val="fr-CH"/>
        </w:rPr>
        <w:t>autres…</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28C06" w14:textId="77777777" w:rsidR="006F1A36" w:rsidRDefault="006F1A36">
      <w:r>
        <w:separator/>
      </w:r>
    </w:p>
  </w:endnote>
  <w:endnote w:type="continuationSeparator" w:id="0">
    <w:p w14:paraId="6B69575A" w14:textId="77777777" w:rsidR="006F1A36" w:rsidRDefault="006F1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r w:rsidRPr="00265744">
      <w:rPr>
        <w:sz w:val="16"/>
        <w:szCs w:val="16"/>
      </w:rPr>
      <w:t>i-CQ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1E559" w14:textId="77777777" w:rsidR="006F1A36" w:rsidRDefault="006F1A36">
      <w:r>
        <w:separator/>
      </w:r>
    </w:p>
  </w:footnote>
  <w:footnote w:type="continuationSeparator" w:id="0">
    <w:p w14:paraId="29AD35B7" w14:textId="77777777" w:rsidR="006F1A36" w:rsidRDefault="006F1A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9FD"/>
    <w:rsid w:val="00063EDD"/>
    <w:rsid w:val="00072AAB"/>
    <w:rsid w:val="00091D39"/>
    <w:rsid w:val="000B63B4"/>
    <w:rsid w:val="000C2005"/>
    <w:rsid w:val="000C3C5B"/>
    <w:rsid w:val="000D0236"/>
    <w:rsid w:val="0010115B"/>
    <w:rsid w:val="001179DE"/>
    <w:rsid w:val="00123414"/>
    <w:rsid w:val="001365D4"/>
    <w:rsid w:val="00136D46"/>
    <w:rsid w:val="00140D75"/>
    <w:rsid w:val="00164517"/>
    <w:rsid w:val="00166E77"/>
    <w:rsid w:val="001728AF"/>
    <w:rsid w:val="001C26AC"/>
    <w:rsid w:val="001D4415"/>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01BA4"/>
    <w:rsid w:val="00313E42"/>
    <w:rsid w:val="003144D2"/>
    <w:rsid w:val="00320D5C"/>
    <w:rsid w:val="00356E13"/>
    <w:rsid w:val="00360243"/>
    <w:rsid w:val="00360B5F"/>
    <w:rsid w:val="00371ECE"/>
    <w:rsid w:val="00377F2F"/>
    <w:rsid w:val="003A0F9C"/>
    <w:rsid w:val="003A705D"/>
    <w:rsid w:val="003B6A9C"/>
    <w:rsid w:val="003D71F1"/>
    <w:rsid w:val="003E3038"/>
    <w:rsid w:val="003F2179"/>
    <w:rsid w:val="003F41A8"/>
    <w:rsid w:val="00424A53"/>
    <w:rsid w:val="00426D52"/>
    <w:rsid w:val="004379D0"/>
    <w:rsid w:val="00445716"/>
    <w:rsid w:val="004502D9"/>
    <w:rsid w:val="0047295B"/>
    <w:rsid w:val="00476E37"/>
    <w:rsid w:val="00480B55"/>
    <w:rsid w:val="00480FA6"/>
    <w:rsid w:val="004931D6"/>
    <w:rsid w:val="0049659A"/>
    <w:rsid w:val="004B74CF"/>
    <w:rsid w:val="004C38FB"/>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B020E"/>
    <w:rsid w:val="005B19B6"/>
    <w:rsid w:val="005D4BD4"/>
    <w:rsid w:val="005D7FE2"/>
    <w:rsid w:val="005E1E76"/>
    <w:rsid w:val="005F5058"/>
    <w:rsid w:val="00663D4A"/>
    <w:rsid w:val="00664739"/>
    <w:rsid w:val="00667138"/>
    <w:rsid w:val="006677EA"/>
    <w:rsid w:val="00675F8A"/>
    <w:rsid w:val="006774E2"/>
    <w:rsid w:val="00684B3D"/>
    <w:rsid w:val="00687C86"/>
    <w:rsid w:val="006A1EEC"/>
    <w:rsid w:val="006E00F0"/>
    <w:rsid w:val="006E2C58"/>
    <w:rsid w:val="006F01A4"/>
    <w:rsid w:val="006F1A36"/>
    <w:rsid w:val="006F4FD5"/>
    <w:rsid w:val="0071022D"/>
    <w:rsid w:val="00720330"/>
    <w:rsid w:val="00721D6D"/>
    <w:rsid w:val="00727BEA"/>
    <w:rsid w:val="007467C6"/>
    <w:rsid w:val="00750F13"/>
    <w:rsid w:val="00791020"/>
    <w:rsid w:val="007A14D2"/>
    <w:rsid w:val="007A6B84"/>
    <w:rsid w:val="007B2504"/>
    <w:rsid w:val="007B4CDC"/>
    <w:rsid w:val="007C1E07"/>
    <w:rsid w:val="007C53D3"/>
    <w:rsid w:val="007C5674"/>
    <w:rsid w:val="007C68B3"/>
    <w:rsid w:val="007D0210"/>
    <w:rsid w:val="007D5AB1"/>
    <w:rsid w:val="007D6518"/>
    <w:rsid w:val="007F16D9"/>
    <w:rsid w:val="00800B43"/>
    <w:rsid w:val="008018C0"/>
    <w:rsid w:val="008032F5"/>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781C"/>
    <w:rsid w:val="009D368F"/>
    <w:rsid w:val="009F2DD2"/>
    <w:rsid w:val="009F6DA4"/>
    <w:rsid w:val="00A20C03"/>
    <w:rsid w:val="00A345E7"/>
    <w:rsid w:val="00A41EA4"/>
    <w:rsid w:val="00A64D6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B4260"/>
    <w:rsid w:val="00BC3352"/>
    <w:rsid w:val="00BE5484"/>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32139"/>
    <w:rsid w:val="00D34861"/>
    <w:rsid w:val="00D51E2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54266"/>
    <w:rsid w:val="00E63311"/>
    <w:rsid w:val="00E80CE5"/>
    <w:rsid w:val="00EA000C"/>
    <w:rsid w:val="00EB5698"/>
    <w:rsid w:val="00EC223D"/>
    <w:rsid w:val="00EC4138"/>
    <w:rsid w:val="00ED4794"/>
    <w:rsid w:val="00EF3E34"/>
    <w:rsid w:val="00F16F49"/>
    <w:rsid w:val="00F27DB9"/>
    <w:rsid w:val="00F37F1E"/>
    <w:rsid w:val="00F44772"/>
    <w:rsid w:val="00F4663F"/>
    <w:rsid w:val="00F50AA9"/>
    <w:rsid w:val="00F53ED8"/>
    <w:rsid w:val="00F76920"/>
    <w:rsid w:val="00FA47B1"/>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587</TotalTime>
  <Pages>27</Pages>
  <Words>3330</Words>
  <Characters>18318</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130</cp:revision>
  <cp:lastPrinted>2025-05-09T14:08:00Z</cp:lastPrinted>
  <dcterms:created xsi:type="dcterms:W3CDTF">2025-05-02T08:10:00Z</dcterms:created>
  <dcterms:modified xsi:type="dcterms:W3CDTF">2025-05-12T06:58:00Z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